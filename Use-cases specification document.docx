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EECF8" w14:textId="3CBBFBB6" w:rsidR="007C47A5" w:rsidRDefault="003D6411">
      <w:pPr>
        <w:pStyle w:val="Title"/>
        <w:jc w:val="right"/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23A5BC0A" w14:textId="1E72D5F7" w:rsidR="007C47A5" w:rsidRPr="00EB52A0" w:rsidRDefault="003D6411">
      <w:pPr>
        <w:pStyle w:val="Title"/>
        <w:jc w:val="right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6FDE71E" w14:textId="77777777" w:rsidR="00EB52A0" w:rsidRDefault="00EB52A0" w:rsidP="00EB52A0">
      <w:pPr>
        <w:pStyle w:val="Title"/>
        <w:jc w:val="right"/>
        <w:rPr>
          <w:sz w:val="28"/>
        </w:rPr>
      </w:pPr>
    </w:p>
    <w:p w14:paraId="0E76CF4F" w14:textId="77777777" w:rsidR="00EB52A0" w:rsidRDefault="00EB52A0" w:rsidP="00EB52A0">
      <w:pPr>
        <w:pStyle w:val="Title"/>
        <w:jc w:val="right"/>
        <w:rPr>
          <w:sz w:val="28"/>
        </w:rPr>
      </w:pPr>
    </w:p>
    <w:p w14:paraId="1A925927" w14:textId="77777777" w:rsidR="00EB52A0" w:rsidRDefault="00EB52A0" w:rsidP="00EB52A0">
      <w:pPr>
        <w:pStyle w:val="Title"/>
        <w:jc w:val="right"/>
        <w:rPr>
          <w:sz w:val="28"/>
        </w:rPr>
      </w:pPr>
    </w:p>
    <w:p w14:paraId="01B0A527" w14:textId="77777777" w:rsidR="00EB52A0" w:rsidRDefault="00EB52A0" w:rsidP="00EB52A0">
      <w:pPr>
        <w:pStyle w:val="Title"/>
        <w:jc w:val="right"/>
        <w:rPr>
          <w:sz w:val="28"/>
        </w:rPr>
      </w:pPr>
    </w:p>
    <w:p w14:paraId="07D330F8" w14:textId="77777777" w:rsidR="00EB52A0" w:rsidRDefault="00EB52A0" w:rsidP="00EB52A0">
      <w:pPr>
        <w:pStyle w:val="Title"/>
        <w:jc w:val="right"/>
        <w:rPr>
          <w:sz w:val="28"/>
        </w:rPr>
      </w:pPr>
    </w:p>
    <w:p w14:paraId="40438340" w14:textId="77777777" w:rsidR="00EB52A0" w:rsidRDefault="00EB52A0" w:rsidP="00EB52A0">
      <w:pPr>
        <w:pStyle w:val="Title"/>
        <w:jc w:val="right"/>
        <w:rPr>
          <w:sz w:val="28"/>
        </w:rPr>
      </w:pPr>
    </w:p>
    <w:p w14:paraId="4E0FCA8C" w14:textId="77777777" w:rsidR="00EB52A0" w:rsidRDefault="00EB52A0" w:rsidP="00EB52A0">
      <w:pPr>
        <w:pStyle w:val="Title"/>
        <w:jc w:val="right"/>
        <w:rPr>
          <w:sz w:val="28"/>
        </w:rPr>
      </w:pPr>
    </w:p>
    <w:p w14:paraId="266B2BF1" w14:textId="77777777" w:rsidR="00EB52A0" w:rsidRDefault="00EB52A0" w:rsidP="00EB52A0">
      <w:pPr>
        <w:pStyle w:val="Title"/>
        <w:jc w:val="right"/>
        <w:rPr>
          <w:sz w:val="28"/>
        </w:rPr>
      </w:pPr>
    </w:p>
    <w:p w14:paraId="192C48C9" w14:textId="77777777" w:rsidR="00EB52A0" w:rsidRDefault="00EB52A0" w:rsidP="00EB52A0">
      <w:pPr>
        <w:pStyle w:val="Title"/>
        <w:jc w:val="right"/>
        <w:rPr>
          <w:sz w:val="28"/>
        </w:rPr>
      </w:pPr>
    </w:p>
    <w:p w14:paraId="056E9223" w14:textId="7881732C" w:rsidR="007C47A5" w:rsidRPr="00EB52A0" w:rsidRDefault="007C47A5" w:rsidP="00EB52A0">
      <w:pPr>
        <w:pStyle w:val="Title"/>
        <w:jc w:val="right"/>
        <w:rPr>
          <w:sz w:val="28"/>
        </w:rPr>
      </w:pPr>
      <w:r>
        <w:t xml:space="preserve"> </w:t>
      </w:r>
    </w:p>
    <w:p w14:paraId="6C1A4CC0" w14:textId="77777777" w:rsidR="007C47A5" w:rsidRDefault="007C47A5">
      <w:pPr>
        <w:sectPr w:rsidR="007C47A5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C0153AF" w14:textId="77777777" w:rsidR="00D1673F" w:rsidRDefault="00D1673F" w:rsidP="00D1673F">
      <w:pPr>
        <w:pStyle w:val="Title"/>
      </w:pPr>
      <w:r>
        <w:lastRenderedPageBreak/>
        <w:t>Revision History</w:t>
      </w:r>
    </w:p>
    <w:p w14:paraId="7CEE8EBC" w14:textId="77777777" w:rsidR="00D1673F" w:rsidRPr="00D1673F" w:rsidRDefault="00D1673F" w:rsidP="00D1673F"/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232"/>
        <w:gridCol w:w="3664"/>
        <w:gridCol w:w="2304"/>
      </w:tblGrid>
      <w:tr w:rsidR="00D1673F" w14:paraId="2500418B" w14:textId="77777777" w:rsidTr="00D1673F">
        <w:tc>
          <w:tcPr>
            <w:tcW w:w="2304" w:type="dxa"/>
            <w:vAlign w:val="center"/>
          </w:tcPr>
          <w:p w14:paraId="39F45756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232" w:type="dxa"/>
            <w:vAlign w:val="center"/>
          </w:tcPr>
          <w:p w14:paraId="6DC75442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664" w:type="dxa"/>
            <w:vAlign w:val="center"/>
          </w:tcPr>
          <w:p w14:paraId="12F855E6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  <w:vAlign w:val="center"/>
          </w:tcPr>
          <w:p w14:paraId="5C041E03" w14:textId="77777777" w:rsidR="00D1673F" w:rsidRDefault="00D1673F" w:rsidP="00986FC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D1673F" w14:paraId="759ADA18" w14:textId="77777777" w:rsidTr="003E5B8E">
        <w:tc>
          <w:tcPr>
            <w:tcW w:w="2304" w:type="dxa"/>
            <w:vAlign w:val="center"/>
          </w:tcPr>
          <w:p w14:paraId="15DF2CEB" w14:textId="730C1004" w:rsidR="00D1673F" w:rsidRPr="00E35766" w:rsidRDefault="00D1673F" w:rsidP="00E3576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1232" w:type="dxa"/>
            <w:vAlign w:val="center"/>
          </w:tcPr>
          <w:p w14:paraId="2DCAE86C" w14:textId="269DA62D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3664" w:type="dxa"/>
            <w:vAlign w:val="center"/>
          </w:tcPr>
          <w:p w14:paraId="5C4341C9" w14:textId="77DAF95F" w:rsidR="00D1673F" w:rsidRDefault="00D1673F" w:rsidP="003E5B8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2304" w:type="dxa"/>
            <w:vAlign w:val="center"/>
          </w:tcPr>
          <w:p w14:paraId="1B3FB1F6" w14:textId="3687191B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D1673F" w14:paraId="44FBA8CB" w14:textId="77777777" w:rsidTr="00D1673F">
        <w:tc>
          <w:tcPr>
            <w:tcW w:w="2304" w:type="dxa"/>
            <w:vAlign w:val="center"/>
          </w:tcPr>
          <w:p w14:paraId="185DA05D" w14:textId="265A7734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1232" w:type="dxa"/>
            <w:vAlign w:val="center"/>
          </w:tcPr>
          <w:p w14:paraId="5ADDCAFA" w14:textId="5A7DC77A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3664" w:type="dxa"/>
            <w:vAlign w:val="center"/>
          </w:tcPr>
          <w:p w14:paraId="09C0C5B2" w14:textId="4A4BD6D7" w:rsidR="00D1673F" w:rsidRDefault="00D1673F" w:rsidP="002B05A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  <w:tc>
          <w:tcPr>
            <w:tcW w:w="2304" w:type="dxa"/>
            <w:vAlign w:val="center"/>
          </w:tcPr>
          <w:p w14:paraId="436CEE38" w14:textId="68095D44" w:rsidR="00D1673F" w:rsidRDefault="00D1673F" w:rsidP="00D1673F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</w:pPr>
          </w:p>
        </w:tc>
      </w:tr>
    </w:tbl>
    <w:p w14:paraId="745AEBA1" w14:textId="77777777" w:rsidR="005C6FEF" w:rsidRPr="005C6FEF" w:rsidRDefault="005C6FEF" w:rsidP="005C6FEF"/>
    <w:p w14:paraId="43700B8D" w14:textId="3C77FBEF" w:rsidR="00D1673F" w:rsidRDefault="00D1673F" w:rsidP="00D1673F">
      <w:pPr>
        <w:pStyle w:val="Title"/>
        <w:tabs>
          <w:tab w:val="left" w:pos="382"/>
        </w:tabs>
        <w:jc w:val="left"/>
      </w:pPr>
      <w:r>
        <w:tab/>
      </w:r>
    </w:p>
    <w:p w14:paraId="6A6FD54A" w14:textId="77777777" w:rsidR="00D1673F" w:rsidRDefault="00D1673F">
      <w:pPr>
        <w:pStyle w:val="Title"/>
      </w:pPr>
    </w:p>
    <w:p w14:paraId="102A999F" w14:textId="77777777" w:rsidR="00D1673F" w:rsidRDefault="00D1673F">
      <w:pPr>
        <w:widowControl/>
        <w:spacing w:line="240" w:lineRule="auto"/>
        <w:rPr>
          <w:rFonts w:ascii="Arial" w:hAnsi="Arial"/>
          <w:b/>
          <w:sz w:val="36"/>
        </w:rPr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1168310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1DFFB1" w14:textId="413B5331" w:rsidR="00D1673F" w:rsidRPr="00047632" w:rsidRDefault="00BE7857" w:rsidP="00D1673F">
          <w:pPr>
            <w:pStyle w:val="TOCHeading"/>
            <w:jc w:val="center"/>
            <w:rPr>
              <w:b/>
              <w:bCs/>
              <w:color w:val="767171" w:themeColor="background2" w:themeShade="80"/>
              <w:sz w:val="64"/>
              <w:szCs w:val="64"/>
            </w:rPr>
          </w:pPr>
          <w:proofErr w:type="spellStart"/>
          <w:r>
            <w:rPr>
              <w:b/>
              <w:bCs/>
              <w:color w:val="767171" w:themeColor="background2" w:themeShade="80"/>
              <w:sz w:val="64"/>
              <w:szCs w:val="64"/>
            </w:rPr>
            <w:t>Nội</w:t>
          </w:r>
          <w:proofErr w:type="spellEnd"/>
          <w:r>
            <w:rPr>
              <w:b/>
              <w:bCs/>
              <w:color w:val="767171" w:themeColor="background2" w:themeShade="80"/>
              <w:sz w:val="64"/>
              <w:szCs w:val="64"/>
            </w:rPr>
            <w:t xml:space="preserve"> dung</w:t>
          </w:r>
        </w:p>
        <w:p w14:paraId="134DC867" w14:textId="4583601F" w:rsidR="00BE7857" w:rsidRDefault="00D1673F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424530" w:history="1">
            <w:r w:rsidR="00BE7857" w:rsidRPr="00BB49C4">
              <w:rPr>
                <w:rStyle w:val="Hyperlink"/>
                <w:noProof/>
              </w:rPr>
              <w:t>1.</w:t>
            </w:r>
            <w:r w:rsidR="00BE7857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BE7857" w:rsidRPr="00BB49C4">
              <w:rPr>
                <w:rStyle w:val="Hyperlink"/>
                <w:noProof/>
              </w:rPr>
              <w:t>Giới thiệu</w:t>
            </w:r>
            <w:r w:rsidR="00BE7857">
              <w:rPr>
                <w:noProof/>
                <w:webHidden/>
              </w:rPr>
              <w:tab/>
            </w:r>
            <w:r w:rsidR="00BE7857">
              <w:rPr>
                <w:noProof/>
                <w:webHidden/>
              </w:rPr>
              <w:fldChar w:fldCharType="begin"/>
            </w:r>
            <w:r w:rsidR="00BE7857">
              <w:rPr>
                <w:noProof/>
                <w:webHidden/>
              </w:rPr>
              <w:instrText xml:space="preserve"> PAGEREF _Toc178424530 \h </w:instrText>
            </w:r>
            <w:r w:rsidR="00BE7857">
              <w:rPr>
                <w:noProof/>
                <w:webHidden/>
              </w:rPr>
            </w:r>
            <w:r w:rsidR="00BE7857">
              <w:rPr>
                <w:noProof/>
                <w:webHidden/>
              </w:rPr>
              <w:fldChar w:fldCharType="separate"/>
            </w:r>
            <w:r w:rsidR="00BE7857">
              <w:rPr>
                <w:noProof/>
                <w:webHidden/>
              </w:rPr>
              <w:t>4</w:t>
            </w:r>
            <w:r w:rsidR="00BE7857">
              <w:rPr>
                <w:noProof/>
                <w:webHidden/>
              </w:rPr>
              <w:fldChar w:fldCharType="end"/>
            </w:r>
          </w:hyperlink>
        </w:p>
        <w:p w14:paraId="2A0DDF33" w14:textId="21AB60FA" w:rsidR="00BE7857" w:rsidRDefault="00BE785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1" w:history="1">
            <w:r w:rsidRPr="00BB49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Bối cảnh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81D0" w14:textId="10313AF5" w:rsidR="00BE7857" w:rsidRDefault="00BE785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2" w:history="1">
            <w:r w:rsidRPr="00BB49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040C" w14:textId="43D4495A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3" w:history="1">
            <w:r w:rsidRPr="00BB49C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D0105" w14:textId="45B3AFEA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4" w:history="1">
            <w:r w:rsidRPr="00BB49C4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Hệ thống xác thực bằng khuôn mặt sẽ bao gồm các “Actor”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13A7" w14:textId="0960E9A4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5" w:history="1">
            <w:r w:rsidRPr="00BB49C4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Danh sách Use-case: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7CAA8" w14:textId="3FB246B1" w:rsidR="00BE7857" w:rsidRDefault="00BE7857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6" w:history="1">
            <w:r w:rsidRPr="00BB49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Mô tả danh sách 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65278" w14:textId="6DCBE63A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7" w:history="1">
            <w:r w:rsidRPr="00BB49C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Đăng nhập bằng email và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68B5B" w14:textId="5010EAFC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8" w:history="1">
            <w:r w:rsidRPr="00BB49C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Đăng kí tài khoản cho người dùng mới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CD9A9" w14:textId="40C76B7C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39" w:history="1">
            <w:r w:rsidRPr="00BB49C4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Đăng nhập bằng khuôn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6D354" w14:textId="5312FE52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40" w:history="1">
            <w:r w:rsidRPr="00BB49C4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Bật tính năng xác thực bằng khuôn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61A6D" w14:textId="573A8455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41" w:history="1">
            <w:r w:rsidRPr="00BB49C4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Tắt tính năng xác thực bằng khuôn mặt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AA6D" w14:textId="263E09AE" w:rsidR="00BE7857" w:rsidRDefault="00BE7857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78424542" w:history="1">
            <w:r w:rsidRPr="00BB49C4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BB49C4">
              <w:rPr>
                <w:rStyle w:val="Hyperlink"/>
                <w:noProof/>
              </w:rPr>
              <w:t>Đăng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_Toc178424542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72169" w14:textId="1AB707D8" w:rsidR="00D1673F" w:rsidRDefault="00D1673F">
          <w:r>
            <w:rPr>
              <w:b/>
              <w:bCs/>
              <w:noProof/>
            </w:rPr>
            <w:fldChar w:fldCharType="end"/>
          </w:r>
        </w:p>
      </w:sdtContent>
    </w:sdt>
    <w:p w14:paraId="7DB50056" w14:textId="546937E4" w:rsidR="007C47A5" w:rsidRDefault="007C47A5" w:rsidP="009D5240">
      <w:pPr>
        <w:pStyle w:val="Title"/>
      </w:pPr>
      <w:r w:rsidRPr="00D1673F">
        <w:br w:type="page"/>
      </w:r>
      <w:r w:rsidR="003D6411">
        <w:lastRenderedPageBreak/>
        <w:t xml:space="preserve">Tài </w:t>
      </w:r>
      <w:proofErr w:type="spellStart"/>
      <w:r w:rsidR="003D6411">
        <w:t>liệu</w:t>
      </w:r>
      <w:proofErr w:type="spellEnd"/>
      <w:r w:rsidR="003D6411">
        <w:t xml:space="preserve"> </w:t>
      </w:r>
      <w:proofErr w:type="spellStart"/>
      <w:r w:rsidR="003D6411">
        <w:t>đặc</w:t>
      </w:r>
      <w:proofErr w:type="spellEnd"/>
      <w:r w:rsidR="003D6411">
        <w:t xml:space="preserve"> </w:t>
      </w:r>
      <w:proofErr w:type="spellStart"/>
      <w:r w:rsidR="003D6411">
        <w:t>tả</w:t>
      </w:r>
      <w:proofErr w:type="spellEnd"/>
      <w:r w:rsidR="003D6411">
        <w:t xml:space="preserve"> </w:t>
      </w:r>
      <w:proofErr w:type="spellStart"/>
      <w:r w:rsidR="003D6411">
        <w:t>trường</w:t>
      </w:r>
      <w:proofErr w:type="spellEnd"/>
      <w:r w:rsidR="003D6411">
        <w:t xml:space="preserve"> </w:t>
      </w:r>
      <w:proofErr w:type="spellStart"/>
      <w:r w:rsidR="003D6411">
        <w:t>hợp</w:t>
      </w:r>
      <w:proofErr w:type="spellEnd"/>
      <w:r w:rsidR="003D6411">
        <w:t xml:space="preserve"> </w:t>
      </w:r>
      <w:proofErr w:type="spellStart"/>
      <w:r w:rsidR="003D6411">
        <w:t>sử</w:t>
      </w:r>
      <w:proofErr w:type="spellEnd"/>
      <w:r w:rsidR="003D6411">
        <w:t xml:space="preserve"> </w:t>
      </w:r>
      <w:proofErr w:type="spellStart"/>
      <w:r w:rsidR="003D6411">
        <w:t>dụng</w:t>
      </w:r>
      <w:proofErr w:type="spellEnd"/>
      <w:r w:rsidR="003D6411">
        <w:t xml:space="preserve"> </w:t>
      </w:r>
      <w:bookmarkStart w:id="0" w:name="_Toc447095880"/>
    </w:p>
    <w:p w14:paraId="23DAED56" w14:textId="75071743" w:rsidR="007C47A5" w:rsidRDefault="002C2929" w:rsidP="005C6FEF">
      <w:pPr>
        <w:pStyle w:val="Heading1"/>
      </w:pPr>
      <w:bookmarkStart w:id="1" w:name="_Toc456598586"/>
      <w:bookmarkStart w:id="2" w:name="_Toc456600917"/>
      <w:bookmarkStart w:id="3" w:name="_Toc178424530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bookmarkEnd w:id="3"/>
      <w:proofErr w:type="spellEnd"/>
      <w:r>
        <w:t xml:space="preserve"> </w:t>
      </w:r>
    </w:p>
    <w:p w14:paraId="011628DB" w14:textId="77777777" w:rsidR="00BE7857" w:rsidRDefault="00BE7857" w:rsidP="00BE7857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Thông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4A2A125B" w14:textId="77777777" w:rsidR="00BE7857" w:rsidRDefault="00BE7857" w:rsidP="00BE7857"/>
    <w:p w14:paraId="73CDA49A" w14:textId="4B0EFAC3" w:rsidR="00BE7857" w:rsidRPr="00BE7857" w:rsidRDefault="00BE7857" w:rsidP="00BE7857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cắp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6268CE03" w14:textId="53DB3220" w:rsidR="00EB52A0" w:rsidRPr="00EB52A0" w:rsidRDefault="00EB52A0" w:rsidP="00EB52A0"/>
    <w:p w14:paraId="5FC053BC" w14:textId="19B5C16E" w:rsidR="007C47A5" w:rsidRDefault="002C2929">
      <w:pPr>
        <w:pStyle w:val="Heading1"/>
      </w:pPr>
      <w:bookmarkStart w:id="4" w:name="_Toc178424531"/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bookmarkEnd w:id="4"/>
      <w:proofErr w:type="spellEnd"/>
    </w:p>
    <w:p w14:paraId="56DCDE8D" w14:textId="77777777" w:rsidR="00BE7857" w:rsidRDefault="00BE7857" w:rsidP="00BE7857"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phi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.</w:t>
      </w:r>
    </w:p>
    <w:p w14:paraId="7252AE79" w14:textId="77777777" w:rsidR="00BE7857" w:rsidRDefault="00BE7857" w:rsidP="00BE7857"/>
    <w:p w14:paraId="68FC3D55" w14:textId="77777777" w:rsidR="00BE7857" w:rsidRDefault="00BE7857" w:rsidP="00BE7857">
      <w:r>
        <w:t xml:space="preserve">Trong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tổn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cuối</w:t>
      </w:r>
      <w:proofErr w:type="spellEnd"/>
      <w:r>
        <w:t>.</w:t>
      </w:r>
    </w:p>
    <w:p w14:paraId="2FC9DCF1" w14:textId="77777777" w:rsidR="00BE7857" w:rsidRDefault="00BE7857" w:rsidP="00BE7857"/>
    <w:p w14:paraId="2E96AC7F" w14:textId="6E2DD513" w:rsidR="009B12CE" w:rsidRDefault="00BE7857" w:rsidP="00BE7857">
      <w:r>
        <w:t xml:space="preserve">Các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IT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488DF2CE" w14:textId="36B9A00E" w:rsidR="009B12CE" w:rsidRDefault="002C2929" w:rsidP="009B12CE">
      <w:pPr>
        <w:pStyle w:val="Heading1"/>
      </w:pPr>
      <w:bookmarkStart w:id="5" w:name="_Toc178424532"/>
      <w:r>
        <w:t>Phạm vi</w:t>
      </w:r>
      <w:bookmarkEnd w:id="5"/>
      <w:r>
        <w:t xml:space="preserve"> </w:t>
      </w:r>
    </w:p>
    <w:p w14:paraId="76331D8F" w14:textId="6D4E16A5" w:rsidR="006F5AF9" w:rsidRPr="006F5AF9" w:rsidRDefault="00BE7857" w:rsidP="004F5CF1">
      <w:pPr>
        <w:pStyle w:val="ListParagraph"/>
        <w:numPr>
          <w:ilvl w:val="0"/>
          <w:numId w:val="4"/>
        </w:numPr>
        <w:rPr>
          <w:vanish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A8A858" wp14:editId="5B4573AC">
            <wp:simplePos x="0" y="0"/>
            <wp:positionH relativeFrom="margin">
              <wp:align>center</wp:align>
            </wp:positionH>
            <wp:positionV relativeFrom="paragraph">
              <wp:posOffset>286532</wp:posOffset>
            </wp:positionV>
            <wp:extent cx="4624705" cy="3423920"/>
            <wp:effectExtent l="0" t="0" r="4445" b="5080"/>
            <wp:wrapTopAndBottom/>
            <wp:docPr id="29021165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211654" name="Picture 1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0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595A92" w14:textId="77777777" w:rsidR="006F5AF9" w:rsidRPr="006F5AF9" w:rsidRDefault="006F5AF9" w:rsidP="004F5CF1">
      <w:pPr>
        <w:pStyle w:val="ListParagraph"/>
        <w:numPr>
          <w:ilvl w:val="0"/>
          <w:numId w:val="4"/>
        </w:numPr>
        <w:rPr>
          <w:vanish/>
        </w:rPr>
      </w:pPr>
    </w:p>
    <w:p w14:paraId="0892017A" w14:textId="77777777" w:rsidR="006F5AF9" w:rsidRPr="006F5AF9" w:rsidRDefault="006F5AF9" w:rsidP="004F5CF1">
      <w:pPr>
        <w:pStyle w:val="ListParagraph"/>
        <w:numPr>
          <w:ilvl w:val="0"/>
          <w:numId w:val="4"/>
        </w:numPr>
        <w:rPr>
          <w:vanish/>
        </w:rPr>
      </w:pPr>
    </w:p>
    <w:p w14:paraId="10D6ECC4" w14:textId="06B1C7E3" w:rsidR="0039418A" w:rsidRDefault="0039418A" w:rsidP="0039418A">
      <w:pPr>
        <w:pStyle w:val="ListParagraph"/>
        <w:numPr>
          <w:ilvl w:val="1"/>
          <w:numId w:val="4"/>
        </w:numPr>
        <w:outlineLvl w:val="1"/>
      </w:pPr>
      <w:bookmarkStart w:id="6" w:name="_Toc178424533"/>
      <w:r>
        <w:t>Use-case diagram</w:t>
      </w:r>
      <w:bookmarkEnd w:id="6"/>
    </w:p>
    <w:p w14:paraId="5DF8A16F" w14:textId="77777777" w:rsidR="004C254D" w:rsidRDefault="004C254D" w:rsidP="004C254D">
      <w:pPr>
        <w:pStyle w:val="ListParagraph"/>
        <w:ind w:left="792"/>
        <w:outlineLvl w:val="1"/>
      </w:pPr>
    </w:p>
    <w:p w14:paraId="4FA2CA64" w14:textId="0A9401C4" w:rsidR="00D94398" w:rsidRDefault="00D94398" w:rsidP="00810CFB"/>
    <w:p w14:paraId="426A3A01" w14:textId="64EE30F4" w:rsidR="0039418A" w:rsidRDefault="002C2929" w:rsidP="005C6FEF">
      <w:pPr>
        <w:pStyle w:val="ListParagraph"/>
        <w:numPr>
          <w:ilvl w:val="1"/>
          <w:numId w:val="4"/>
        </w:numPr>
        <w:outlineLvl w:val="1"/>
      </w:pPr>
      <w:bookmarkStart w:id="7" w:name="_Toc178424534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“Actor”</w:t>
      </w:r>
      <w:bookmarkEnd w:id="7"/>
    </w:p>
    <w:p w14:paraId="4D23E869" w14:textId="77777777" w:rsidR="006F5AF9" w:rsidRDefault="006F5AF9" w:rsidP="009B12CE"/>
    <w:tbl>
      <w:tblPr>
        <w:tblW w:w="6312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1287"/>
        <w:gridCol w:w="5025"/>
      </w:tblGrid>
      <w:tr w:rsidR="006F5AF9" w:rsidRPr="005E5504" w14:paraId="72FBF2C0" w14:textId="77777777" w:rsidTr="006F5AF9">
        <w:trPr>
          <w:jc w:val="center"/>
        </w:trPr>
        <w:tc>
          <w:tcPr>
            <w:tcW w:w="1287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36C1D" w14:textId="341790AD" w:rsidR="006F5AF9" w:rsidRPr="005E5504" w:rsidRDefault="006F5AF9">
            <w:pPr>
              <w:spacing w:line="240" w:lineRule="auto"/>
              <w:jc w:val="center"/>
              <w:rPr>
                <w:b/>
                <w:iCs/>
                <w:color w:val="FFFFFF"/>
                <w:lang w:val="vi-VN" w:eastAsia="ja-JP"/>
              </w:rPr>
            </w:pPr>
            <w:r w:rsidRPr="005E5504">
              <w:rPr>
                <w:b/>
                <w:iCs/>
                <w:color w:val="FFFFFF"/>
              </w:rPr>
              <w:t xml:space="preserve">Actor </w:t>
            </w:r>
            <w:r w:rsidRPr="005E5504">
              <w:rPr>
                <w:b/>
                <w:iCs/>
                <w:color w:val="FFFFFF"/>
                <w:lang w:val="vi-VN"/>
              </w:rPr>
              <w:t>ID</w:t>
            </w:r>
          </w:p>
        </w:tc>
        <w:tc>
          <w:tcPr>
            <w:tcW w:w="5025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78EBF" w14:textId="77777777" w:rsidR="006F5AF9" w:rsidRPr="005E5504" w:rsidRDefault="006F5AF9">
            <w:pPr>
              <w:spacing w:line="240" w:lineRule="auto"/>
              <w:jc w:val="center"/>
              <w:rPr>
                <w:b/>
                <w:iCs/>
                <w:color w:val="FFFFFF"/>
                <w:lang w:val="vi-VN"/>
              </w:rPr>
            </w:pPr>
            <w:r w:rsidRPr="005E5504">
              <w:rPr>
                <w:b/>
                <w:iCs/>
                <w:color w:val="FFFFFF"/>
                <w:lang w:val="vi-VN"/>
              </w:rPr>
              <w:t>Actor</w:t>
            </w:r>
          </w:p>
        </w:tc>
      </w:tr>
      <w:tr w:rsidR="006F5AF9" w:rsidRPr="005E5504" w14:paraId="608B8A6C" w14:textId="77777777" w:rsidTr="006F5AF9">
        <w:trPr>
          <w:jc w:val="center"/>
        </w:trPr>
        <w:tc>
          <w:tcPr>
            <w:tcW w:w="1287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CA6E3" w14:textId="31BEA588" w:rsidR="006F5AF9" w:rsidRPr="005E5504" w:rsidRDefault="006F5AF9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</w:t>
            </w:r>
            <w:r w:rsidRPr="005E5504">
              <w:rPr>
                <w:lang w:val="vi-VN"/>
              </w:rPr>
              <w:t>01</w:t>
            </w:r>
          </w:p>
        </w:tc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B251D" w14:textId="7F9A2183" w:rsidR="006F5AF9" w:rsidRPr="005E5504" w:rsidRDefault="001F3015">
            <w:pPr>
              <w:spacing w:line="240" w:lineRule="auto"/>
              <w:jc w:val="center"/>
            </w:pPr>
            <w:proofErr w:type="spellStart"/>
            <w:r>
              <w:t>Khách</w:t>
            </w:r>
            <w:proofErr w:type="spellEnd"/>
          </w:p>
        </w:tc>
      </w:tr>
    </w:tbl>
    <w:p w14:paraId="0743566B" w14:textId="77777777" w:rsidR="00D94398" w:rsidRDefault="00D94398" w:rsidP="006F5AF9"/>
    <w:p w14:paraId="52AB6430" w14:textId="77777777" w:rsidR="00D94398" w:rsidRPr="005E5504" w:rsidRDefault="00D94398" w:rsidP="006F5AF9"/>
    <w:p w14:paraId="73207A38" w14:textId="30E7514F" w:rsidR="001734EF" w:rsidRPr="005E5504" w:rsidRDefault="002C2929" w:rsidP="005C6FEF">
      <w:pPr>
        <w:pStyle w:val="ListParagraph"/>
        <w:numPr>
          <w:ilvl w:val="1"/>
          <w:numId w:val="4"/>
        </w:numPr>
        <w:outlineLvl w:val="1"/>
      </w:pPr>
      <w:bookmarkStart w:id="8" w:name="_Toc178424535"/>
      <w:r>
        <w:t xml:space="preserve">Danh </w:t>
      </w:r>
      <w:proofErr w:type="spellStart"/>
      <w:r>
        <w:t>sách</w:t>
      </w:r>
      <w:proofErr w:type="spellEnd"/>
      <w:r>
        <w:t xml:space="preserve"> Use-case</w:t>
      </w:r>
      <w:r w:rsidR="001734EF" w:rsidRPr="005E5504">
        <w:t>:</w:t>
      </w:r>
      <w:bookmarkEnd w:id="8"/>
    </w:p>
    <w:p w14:paraId="5FE68A4D" w14:textId="77777777" w:rsidR="006F5AF9" w:rsidRPr="005E5504" w:rsidRDefault="006F5AF9" w:rsidP="001734EF"/>
    <w:tbl>
      <w:tblPr>
        <w:tblW w:w="807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1429"/>
        <w:gridCol w:w="6646"/>
      </w:tblGrid>
      <w:tr w:rsidR="00686296" w:rsidRPr="005E5504" w14:paraId="7AC22E3E" w14:textId="77777777" w:rsidTr="733A15B5">
        <w:trPr>
          <w:jc w:val="center"/>
        </w:trPr>
        <w:tc>
          <w:tcPr>
            <w:tcW w:w="142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395EB" w14:textId="4D1AC9AC" w:rsidR="00686296" w:rsidRPr="005E5504" w:rsidRDefault="00686296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B3522" w14:textId="574C436A" w:rsidR="00686296" w:rsidRPr="005E5504" w:rsidRDefault="00686296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Description</w:t>
            </w:r>
          </w:p>
        </w:tc>
      </w:tr>
      <w:tr w:rsidR="00686296" w:rsidRPr="005E5504" w14:paraId="17ACD62D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74F903" w14:textId="799C2659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UC</w:t>
            </w:r>
            <w:r w:rsidRPr="005E5504">
              <w:rPr>
                <w:lang w:val="vi-VN"/>
              </w:rPr>
              <w:t>01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819E90" w14:textId="31F3E38F" w:rsidR="00686296" w:rsidRPr="005E5504" w:rsidRDefault="001F3015" w:rsidP="006F5AF9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86296" w:rsidRPr="005E5504" w14:paraId="5B7D4DD6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A14A59" w14:textId="7B51FFC0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UC</w:t>
            </w:r>
            <w:r w:rsidRPr="005E5504">
              <w:rPr>
                <w:lang w:val="vi-VN"/>
              </w:rPr>
              <w:t>02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AE158B" w14:textId="00C4B950" w:rsidR="00686296" w:rsidRPr="005E5504" w:rsidRDefault="001F3015" w:rsidP="006F5AF9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 w:rsidR="00CC6413">
              <w:t>cho</w:t>
            </w:r>
            <w:proofErr w:type="spellEnd"/>
            <w:r w:rsidR="00CC6413">
              <w:t xml:space="preserve"> </w:t>
            </w:r>
            <w:proofErr w:type="spellStart"/>
            <w:r w:rsidR="00CC6413">
              <w:t>người</w:t>
            </w:r>
            <w:proofErr w:type="spellEnd"/>
            <w:r w:rsidR="00CC6413">
              <w:t xml:space="preserve"> </w:t>
            </w:r>
            <w:proofErr w:type="spellStart"/>
            <w:r w:rsidR="00CC6413">
              <w:t>dùng</w:t>
            </w:r>
            <w:proofErr w:type="spellEnd"/>
            <w:r w:rsidR="00CC6413">
              <w:t xml:space="preserve"> </w:t>
            </w:r>
            <w:proofErr w:type="spellStart"/>
            <w:r w:rsidR="00CC6413">
              <w:t>mới</w:t>
            </w:r>
            <w:proofErr w:type="spellEnd"/>
          </w:p>
        </w:tc>
      </w:tr>
      <w:tr w:rsidR="00686296" w:rsidRPr="005E5504" w14:paraId="2F86B44D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1FEA7F" w14:textId="497133B3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UC</w:t>
            </w:r>
            <w:r w:rsidRPr="005E5504">
              <w:rPr>
                <w:lang w:val="vi-VN"/>
              </w:rPr>
              <w:t>03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740F95" w14:textId="05AB28CE" w:rsidR="00686296" w:rsidRPr="005E5504" w:rsidRDefault="001F3015" w:rsidP="006F5AF9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686296" w:rsidRPr="005E5504" w14:paraId="3814FAF1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6FA2B" w14:textId="48089437" w:rsidR="00686296" w:rsidRPr="005E5504" w:rsidRDefault="00686296">
            <w:pPr>
              <w:spacing w:line="240" w:lineRule="auto"/>
              <w:jc w:val="center"/>
            </w:pPr>
            <w:r w:rsidRPr="005E5504">
              <w:t>UC04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0800D6" w14:textId="408C3D8D" w:rsidR="00686296" w:rsidRPr="005E5504" w:rsidRDefault="001F3015" w:rsidP="006F5AF9">
            <w:pPr>
              <w:spacing w:line="240" w:lineRule="auto"/>
            </w:pP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 w:rsidR="00A4373D">
              <w:t>tính</w:t>
            </w:r>
            <w:proofErr w:type="spellEnd"/>
            <w:r w:rsidR="00A4373D">
              <w:t xml:space="preserve"> </w:t>
            </w:r>
            <w:proofErr w:type="spellStart"/>
            <w:r w:rsidR="00A4373D"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</w:p>
        </w:tc>
      </w:tr>
      <w:tr w:rsidR="00686296" w:rsidRPr="005E5504" w14:paraId="44F62CCD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B59CD" w14:textId="6325FA1F" w:rsidR="00686296" w:rsidRPr="005E5504" w:rsidRDefault="00686296">
            <w:pPr>
              <w:spacing w:line="240" w:lineRule="auto"/>
              <w:jc w:val="center"/>
            </w:pPr>
            <w:r w:rsidRPr="005E5504">
              <w:t>UC05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0EECD" w14:textId="676BCC37" w:rsidR="00686296" w:rsidRPr="005E5504" w:rsidRDefault="001F3015" w:rsidP="006F5AF9">
            <w:pPr>
              <w:spacing w:line="240" w:lineRule="auto"/>
            </w:pPr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 w:rsidR="00A4373D">
              <w:t>tính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(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>)</w:t>
            </w:r>
          </w:p>
        </w:tc>
      </w:tr>
      <w:tr w:rsidR="00686296" w:rsidRPr="005E5504" w14:paraId="45104DA6" w14:textId="77777777" w:rsidTr="733A15B5">
        <w:trPr>
          <w:jc w:val="center"/>
        </w:trPr>
        <w:tc>
          <w:tcPr>
            <w:tcW w:w="142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37370" w14:textId="385E932B" w:rsidR="00686296" w:rsidRPr="005E5504" w:rsidRDefault="733A15B5" w:rsidP="00686296">
            <w:pPr>
              <w:spacing w:line="240" w:lineRule="auto"/>
              <w:jc w:val="center"/>
            </w:pPr>
            <w:r>
              <w:t>UC</w:t>
            </w:r>
            <w:r w:rsidR="001F3015">
              <w:t>06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05959" w14:textId="4C317409" w:rsidR="00686296" w:rsidRPr="005E5504" w:rsidRDefault="001F3015" w:rsidP="00686296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</w:tbl>
    <w:p w14:paraId="0A2DB0C0" w14:textId="77777777" w:rsidR="006F5AF9" w:rsidRDefault="006F5AF9" w:rsidP="001734EF"/>
    <w:p w14:paraId="5530B9EF" w14:textId="77777777" w:rsidR="00686296" w:rsidRDefault="00686296" w:rsidP="009B12CE"/>
    <w:p w14:paraId="5BA94D34" w14:textId="794A264F" w:rsidR="001734EF" w:rsidRDefault="001F3015" w:rsidP="001734EF">
      <w:pPr>
        <w:pStyle w:val="Heading1"/>
      </w:pPr>
      <w:bookmarkStart w:id="9" w:name="_Toc178424536"/>
      <w:bookmarkEnd w:id="0"/>
      <w:bookmarkEnd w:id="1"/>
      <w:bookmarkEnd w:id="2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Use-case</w:t>
      </w:r>
      <w:bookmarkEnd w:id="9"/>
    </w:p>
    <w:p w14:paraId="12A96514" w14:textId="77777777" w:rsidR="00686296" w:rsidRPr="00686296" w:rsidRDefault="00686296" w:rsidP="004F5CF1">
      <w:pPr>
        <w:pStyle w:val="ListParagraph"/>
        <w:numPr>
          <w:ilvl w:val="0"/>
          <w:numId w:val="4"/>
        </w:numPr>
        <w:rPr>
          <w:vanish/>
        </w:rPr>
      </w:pPr>
    </w:p>
    <w:p w14:paraId="17647E8C" w14:textId="69120DA2" w:rsidR="00686296" w:rsidRPr="00686296" w:rsidRDefault="001F3015" w:rsidP="00686296">
      <w:pPr>
        <w:pStyle w:val="ListParagraph"/>
        <w:numPr>
          <w:ilvl w:val="1"/>
          <w:numId w:val="4"/>
        </w:numPr>
        <w:outlineLvl w:val="1"/>
      </w:pPr>
      <w:bookmarkStart w:id="10" w:name="_Toc178424537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bookmarkEnd w:id="10"/>
      <w:proofErr w:type="spellEnd"/>
      <w:r>
        <w:t xml:space="preserve"> </w:t>
      </w:r>
    </w:p>
    <w:p w14:paraId="1FD5B00F" w14:textId="77777777" w:rsidR="00686296" w:rsidRPr="00686296" w:rsidRDefault="00686296" w:rsidP="00686296"/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686296" w:rsidRPr="005E5504" w14:paraId="3EFC4323" w14:textId="77777777" w:rsidTr="0061664A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2F4A8" w14:textId="77777777" w:rsidR="00686296" w:rsidRPr="005E5504" w:rsidRDefault="00686296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0BAD4" w14:textId="5FAA4C0B" w:rsidR="00686296" w:rsidRPr="005E5504" w:rsidRDefault="0061664A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UC01</w:t>
            </w:r>
          </w:p>
        </w:tc>
      </w:tr>
      <w:tr w:rsidR="00686296" w:rsidRPr="005E5504" w14:paraId="4482B96D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A873AC" w14:textId="445675A0" w:rsidR="00686296" w:rsidRPr="005E5504" w:rsidRDefault="00686296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A8525" w14:textId="28860DD0" w:rsidR="00686296" w:rsidRPr="005E5504" w:rsidRDefault="001F3015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86296" w:rsidRPr="005E5504" w14:paraId="73003385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107465" w14:textId="6C8B72F7" w:rsidR="00686296" w:rsidRPr="005E5504" w:rsidRDefault="0061664A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4E32D1" w14:textId="321207D0" w:rsidR="00686296" w:rsidRPr="005E5504" w:rsidRDefault="001F301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86296" w:rsidRPr="005E5504" w14:paraId="5583BBA2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C56CFA" w14:textId="7BD85451" w:rsidR="00686296" w:rsidRPr="005E5504" w:rsidRDefault="0061664A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F28FCE" w14:textId="648C5F80" w:rsidR="00686296" w:rsidRPr="005E5504" w:rsidRDefault="001F3015">
            <w:pPr>
              <w:spacing w:line="240" w:lineRule="auto"/>
            </w:pPr>
            <w:proofErr w:type="spellStart"/>
            <w:r>
              <w:t>Khách</w:t>
            </w:r>
            <w:proofErr w:type="spellEnd"/>
            <w:r>
              <w:t xml:space="preserve"> </w:t>
            </w:r>
          </w:p>
        </w:tc>
      </w:tr>
      <w:tr w:rsidR="00686296" w:rsidRPr="005E5504" w14:paraId="39F4792B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221F9" w14:textId="08842B38" w:rsidR="00686296" w:rsidRPr="005E5504" w:rsidRDefault="0061664A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E2B6A" w14:textId="5E04F0DB" w:rsidR="00686296" w:rsidRPr="005E5504" w:rsidRDefault="001F301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686296" w:rsidRPr="005E5504" w14:paraId="76503D1D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94388" w14:textId="6070EFAB" w:rsidR="00686296" w:rsidRPr="005E5504" w:rsidRDefault="0061664A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09B3D" w14:textId="3BC487A9" w:rsidR="00686296" w:rsidRPr="005E5504" w:rsidRDefault="001F301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(dashboard)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86296" w:rsidRPr="005E5504" w14:paraId="1DBA116F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56616" w14:textId="65698B79" w:rsidR="00686296" w:rsidRPr="005E5504" w:rsidRDefault="0061664A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294A5D" w14:textId="7144842E" w:rsidR="00686296" w:rsidRPr="005E5504" w:rsidRDefault="00B24609" w:rsidP="00B24609">
            <w:pPr>
              <w:spacing w:line="240" w:lineRule="auto"/>
            </w:pPr>
            <w:r w:rsidRPr="005E5504">
              <w:t>1</w:t>
            </w:r>
            <w:r w:rsidR="00B0573D" w:rsidRPr="005E5504">
              <w:t>.</w:t>
            </w:r>
            <w:r w:rsidRPr="005E5504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truy</w:t>
            </w:r>
            <w:proofErr w:type="spellEnd"/>
            <w:r w:rsidR="001F3015">
              <w:t xml:space="preserve"> </w:t>
            </w:r>
            <w:proofErr w:type="spellStart"/>
            <w:r w:rsidR="001F3015">
              <w:t>cập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vào</w:t>
            </w:r>
            <w:proofErr w:type="spellEnd"/>
            <w:r w:rsidR="001F3015">
              <w:t xml:space="preserve"> </w:t>
            </w:r>
            <w:proofErr w:type="spellStart"/>
            <w:r w:rsidR="001F3015">
              <w:t>trang</w:t>
            </w:r>
            <w:proofErr w:type="spellEnd"/>
            <w:r w:rsidR="001F3015">
              <w:t xml:space="preserve"> web </w:t>
            </w:r>
          </w:p>
          <w:p w14:paraId="6393AEA1" w14:textId="77777777" w:rsidR="001F3015" w:rsidRDefault="00B24609" w:rsidP="00B24609">
            <w:pPr>
              <w:spacing w:line="240" w:lineRule="auto"/>
            </w:pPr>
            <w:r w:rsidRPr="005E5504">
              <w:t>2</w:t>
            </w:r>
            <w:r w:rsidR="00B0573D" w:rsidRPr="005E5504">
              <w:t>.</w:t>
            </w:r>
            <w:r w:rsidRPr="005E5504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thông</w:t>
            </w:r>
            <w:proofErr w:type="spellEnd"/>
            <w:r w:rsidR="001F3015">
              <w:t xml:space="preserve"> tin </w:t>
            </w:r>
            <w:proofErr w:type="spellStart"/>
            <w:r w:rsidR="001F3015">
              <w:t>vào</w:t>
            </w:r>
            <w:proofErr w:type="spellEnd"/>
            <w:r w:rsidR="001F3015">
              <w:t xml:space="preserve"> </w:t>
            </w:r>
            <w:proofErr w:type="spellStart"/>
            <w:r w:rsidR="001F3015">
              <w:t>các</w:t>
            </w:r>
            <w:proofErr w:type="spellEnd"/>
            <w:r w:rsidR="001F3015">
              <w:t xml:space="preserve"> ô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email </w:t>
            </w:r>
          </w:p>
          <w:p w14:paraId="5984549F" w14:textId="26025C07" w:rsidR="00B24609" w:rsidRPr="005E5504" w:rsidRDefault="001F3015" w:rsidP="00B24609">
            <w:pPr>
              <w:spacing w:line="240" w:lineRule="auto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vào</w:t>
            </w:r>
            <w:proofErr w:type="spellEnd"/>
            <w:r>
              <w:t xml:space="preserve"> ô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  <w:p w14:paraId="246A5135" w14:textId="6484E52F" w:rsidR="005A5B48" w:rsidRPr="001F3015" w:rsidRDefault="001F3015" w:rsidP="00B24609">
            <w:pPr>
              <w:spacing w:line="240" w:lineRule="auto"/>
            </w:pPr>
            <w:r>
              <w:t>4</w:t>
            </w:r>
            <w:r w:rsidR="00B0573D" w:rsidRPr="005E5504">
              <w:t>.</w:t>
            </w:r>
            <w:r w:rsidR="00B24609" w:rsidRPr="005E5504"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“Sign In”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686296" w:rsidRPr="005E5504" w14:paraId="1C996B72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3B8520" w14:textId="0E1A6480" w:rsidR="00686296" w:rsidRPr="005E5504" w:rsidRDefault="0061664A" w:rsidP="0061664A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097BF9" w14:textId="320A143F" w:rsidR="001F3015" w:rsidRDefault="005A5B48" w:rsidP="001F3015">
            <w:pPr>
              <w:spacing w:line="240" w:lineRule="auto"/>
            </w:pPr>
            <w:r w:rsidRPr="005E5504">
              <w:t>1.</w:t>
            </w:r>
            <w:r w:rsidR="001F3015">
              <w:t xml:space="preserve"> Ở </w:t>
            </w:r>
            <w:proofErr w:type="spellStart"/>
            <w:r w:rsidR="001F3015">
              <w:t>bước</w:t>
            </w:r>
            <w:proofErr w:type="spellEnd"/>
            <w:r w:rsidR="001F3015">
              <w:t xml:space="preserve"> 2, </w:t>
            </w:r>
            <w:proofErr w:type="spellStart"/>
            <w:r w:rsidR="001F3015">
              <w:t>nếu</w:t>
            </w:r>
            <w:proofErr w:type="spellEnd"/>
            <w:r w:rsidR="001F3015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không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đúng</w:t>
            </w:r>
            <w:proofErr w:type="spellEnd"/>
            <w:r w:rsidR="001F3015">
              <w:t xml:space="preserve"> </w:t>
            </w:r>
            <w:proofErr w:type="spellStart"/>
            <w:r w:rsidR="001F3015">
              <w:t>định</w:t>
            </w:r>
            <w:proofErr w:type="spellEnd"/>
            <w:r w:rsidR="001F3015">
              <w:t xml:space="preserve"> </w:t>
            </w:r>
            <w:proofErr w:type="spellStart"/>
            <w:r w:rsidR="001F3015">
              <w:t>dạng</w:t>
            </w:r>
            <w:proofErr w:type="spellEnd"/>
            <w:r w:rsidR="001F3015">
              <w:t xml:space="preserve"> </w:t>
            </w:r>
            <w:proofErr w:type="spellStart"/>
            <w:r w:rsidR="001F3015">
              <w:t>của</w:t>
            </w:r>
            <w:proofErr w:type="spellEnd"/>
            <w:r w:rsidR="001F3015">
              <w:t xml:space="preserve"> email, </w:t>
            </w:r>
            <w:proofErr w:type="spellStart"/>
            <w:r w:rsidR="001F3015">
              <w:t>hiển</w:t>
            </w:r>
            <w:proofErr w:type="spellEnd"/>
            <w:r w:rsidR="001F3015">
              <w:t xml:space="preserve"> </w:t>
            </w:r>
            <w:proofErr w:type="spellStart"/>
            <w:r w:rsidR="001F3015">
              <w:t>thị</w:t>
            </w:r>
            <w:proofErr w:type="spellEnd"/>
            <w:r w:rsidR="001F3015">
              <w:t xml:space="preserve"> </w:t>
            </w:r>
            <w:proofErr w:type="spellStart"/>
            <w:r w:rsidR="001F3015">
              <w:t>phải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đúng</w:t>
            </w:r>
            <w:proofErr w:type="spellEnd"/>
            <w:r w:rsidR="001F3015">
              <w:t xml:space="preserve"> </w:t>
            </w:r>
            <w:proofErr w:type="spellStart"/>
            <w:r w:rsidR="001F3015">
              <w:t>định</w:t>
            </w:r>
            <w:proofErr w:type="spellEnd"/>
            <w:r w:rsidR="001F3015">
              <w:t xml:space="preserve"> </w:t>
            </w:r>
            <w:proofErr w:type="spellStart"/>
            <w:r w:rsidR="001F3015">
              <w:t>dạng</w:t>
            </w:r>
            <w:proofErr w:type="spellEnd"/>
            <w:r w:rsidR="001F3015">
              <w:t xml:space="preserve"> email</w:t>
            </w:r>
          </w:p>
          <w:p w14:paraId="346EE023" w14:textId="6F027DC1" w:rsidR="005A5B48" w:rsidRPr="005E5504" w:rsidRDefault="005A5B48" w:rsidP="001F3015">
            <w:pPr>
              <w:spacing w:line="240" w:lineRule="auto"/>
            </w:pPr>
            <w:r w:rsidRPr="005E5504">
              <w:t xml:space="preserve">2. </w:t>
            </w:r>
            <w:r w:rsidR="001F3015">
              <w:t xml:space="preserve">Ở </w:t>
            </w:r>
            <w:proofErr w:type="spellStart"/>
            <w:r w:rsidR="001F3015">
              <w:t>bước</w:t>
            </w:r>
            <w:proofErr w:type="spellEnd"/>
            <w:r w:rsidR="001F3015">
              <w:t xml:space="preserve"> 4, </w:t>
            </w:r>
            <w:proofErr w:type="spellStart"/>
            <w:r w:rsidR="001F3015">
              <w:t>nếu</w:t>
            </w:r>
            <w:proofErr w:type="spellEnd"/>
            <w:r w:rsidR="001F3015">
              <w:t xml:space="preserve"> </w:t>
            </w:r>
            <w:proofErr w:type="spellStart"/>
            <w:r w:rsidR="001F3015">
              <w:t>người</w:t>
            </w:r>
            <w:proofErr w:type="spellEnd"/>
            <w:r w:rsidR="001F3015">
              <w:t xml:space="preserve"> </w:t>
            </w:r>
            <w:proofErr w:type="spellStart"/>
            <w:r w:rsidR="001F3015">
              <w:t>dùng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thông</w:t>
            </w:r>
            <w:proofErr w:type="spellEnd"/>
            <w:r w:rsidR="001F3015">
              <w:t xml:space="preserve"> tin </w:t>
            </w:r>
            <w:proofErr w:type="spellStart"/>
            <w:r w:rsidR="001F3015">
              <w:t>đăng</w:t>
            </w:r>
            <w:proofErr w:type="spellEnd"/>
            <w:r w:rsidR="001F3015">
              <w:t xml:space="preserve"> </w:t>
            </w:r>
            <w:proofErr w:type="spellStart"/>
            <w:r w:rsidR="001F3015">
              <w:t>nhập</w:t>
            </w:r>
            <w:proofErr w:type="spellEnd"/>
            <w:r w:rsidR="001F3015">
              <w:t xml:space="preserve"> </w:t>
            </w:r>
            <w:proofErr w:type="spellStart"/>
            <w:r w:rsidR="001F3015">
              <w:t>chưa</w:t>
            </w:r>
            <w:proofErr w:type="spellEnd"/>
            <w:r w:rsidR="001F3015">
              <w:t xml:space="preserve"> </w:t>
            </w:r>
            <w:proofErr w:type="spellStart"/>
            <w:r w:rsidR="001F3015">
              <w:t>được</w:t>
            </w:r>
            <w:proofErr w:type="spellEnd"/>
            <w:r w:rsidR="001F3015">
              <w:t xml:space="preserve"> </w:t>
            </w:r>
            <w:proofErr w:type="spellStart"/>
            <w:r w:rsidR="001F3015">
              <w:t>đăng</w:t>
            </w:r>
            <w:proofErr w:type="spellEnd"/>
            <w:r w:rsidR="001F3015">
              <w:t xml:space="preserve"> </w:t>
            </w:r>
            <w:proofErr w:type="spellStart"/>
            <w:r w:rsidR="001F3015">
              <w:t>kí</w:t>
            </w:r>
            <w:proofErr w:type="spellEnd"/>
            <w:r w:rsidR="001F3015">
              <w:t xml:space="preserve"> </w:t>
            </w:r>
            <w:proofErr w:type="spellStart"/>
            <w:r w:rsidR="001F3015">
              <w:t>trên</w:t>
            </w:r>
            <w:proofErr w:type="spellEnd"/>
            <w:r w:rsidR="001F3015">
              <w:t xml:space="preserve"> </w:t>
            </w:r>
            <w:proofErr w:type="spellStart"/>
            <w:r w:rsidR="001F3015">
              <w:t>hệ</w:t>
            </w:r>
            <w:proofErr w:type="spellEnd"/>
            <w:r w:rsidR="001F3015">
              <w:t xml:space="preserve"> </w:t>
            </w:r>
            <w:proofErr w:type="spellStart"/>
            <w:r w:rsidR="001F3015">
              <w:t>thống</w:t>
            </w:r>
            <w:proofErr w:type="spellEnd"/>
            <w:r w:rsidR="001F3015">
              <w:t xml:space="preserve">, </w:t>
            </w:r>
            <w:proofErr w:type="spellStart"/>
            <w:r w:rsidR="001F3015">
              <w:t>hiển</w:t>
            </w:r>
            <w:proofErr w:type="spellEnd"/>
            <w:r w:rsidR="001F3015">
              <w:t xml:space="preserve"> </w:t>
            </w:r>
            <w:proofErr w:type="spellStart"/>
            <w:r w:rsidR="001F3015">
              <w:t>thị</w:t>
            </w:r>
            <w:proofErr w:type="spellEnd"/>
            <w:r w:rsidR="001F3015">
              <w:t xml:space="preserve"> </w:t>
            </w:r>
            <w:proofErr w:type="spellStart"/>
            <w:r w:rsidR="001F3015">
              <w:t>sai</w:t>
            </w:r>
            <w:proofErr w:type="spellEnd"/>
            <w:r w:rsidR="001F3015">
              <w:t xml:space="preserve"> </w:t>
            </w:r>
            <w:proofErr w:type="spellStart"/>
            <w:r w:rsidR="001F3015">
              <w:t>thông</w:t>
            </w:r>
            <w:proofErr w:type="spellEnd"/>
            <w:r w:rsidR="001F3015">
              <w:t xml:space="preserve"> tin </w:t>
            </w:r>
            <w:proofErr w:type="spellStart"/>
            <w:r w:rsidR="001F3015">
              <w:t>tài</w:t>
            </w:r>
            <w:proofErr w:type="spellEnd"/>
            <w:r w:rsidR="001F3015">
              <w:t xml:space="preserve"> </w:t>
            </w:r>
            <w:proofErr w:type="spellStart"/>
            <w:r w:rsidR="001F3015">
              <w:t>khoản</w:t>
            </w:r>
            <w:proofErr w:type="spellEnd"/>
            <w:r w:rsidR="001F3015">
              <w:t xml:space="preserve"> </w:t>
            </w:r>
            <w:proofErr w:type="spellStart"/>
            <w:r w:rsidR="001F3015">
              <w:t>hoặc</w:t>
            </w:r>
            <w:proofErr w:type="spellEnd"/>
            <w:r w:rsidR="001F3015">
              <w:t xml:space="preserve"> </w:t>
            </w:r>
            <w:proofErr w:type="spellStart"/>
            <w:r w:rsidR="001F3015">
              <w:t>mật</w:t>
            </w:r>
            <w:proofErr w:type="spellEnd"/>
            <w:r w:rsidR="001F3015">
              <w:t xml:space="preserve"> </w:t>
            </w:r>
            <w:proofErr w:type="spellStart"/>
            <w:r w:rsidR="001F3015">
              <w:t>khẩu</w:t>
            </w:r>
            <w:proofErr w:type="spellEnd"/>
          </w:p>
        </w:tc>
      </w:tr>
      <w:tr w:rsidR="00686296" w:rsidRPr="005E5504" w14:paraId="0F3AB2E5" w14:textId="77777777" w:rsidTr="0061664A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BA7E4" w14:textId="42DC9AEA" w:rsidR="00686296" w:rsidRPr="005E5504" w:rsidRDefault="0061664A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24A77F" w14:textId="300F285B" w:rsidR="00686296" w:rsidRPr="005E5504" w:rsidRDefault="001F3015">
            <w:pPr>
              <w:spacing w:line="240" w:lineRule="auto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gũi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37E8860B" w14:textId="31848710" w:rsidR="001734EF" w:rsidRPr="005E5504" w:rsidRDefault="001734EF" w:rsidP="00061A60">
      <w:pPr>
        <w:ind w:left="360"/>
      </w:pPr>
    </w:p>
    <w:p w14:paraId="1B4D872B" w14:textId="77777777" w:rsidR="00613768" w:rsidRPr="005E5504" w:rsidRDefault="00613768" w:rsidP="00061A60">
      <w:pPr>
        <w:ind w:left="360"/>
      </w:pPr>
    </w:p>
    <w:p w14:paraId="295F16A2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11EE6DA0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56BD3485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6DDED230" w14:textId="77777777" w:rsidR="00061A60" w:rsidRPr="005E5504" w:rsidRDefault="00061A60" w:rsidP="004F5CF1">
      <w:pPr>
        <w:pStyle w:val="ListParagraph"/>
        <w:numPr>
          <w:ilvl w:val="0"/>
          <w:numId w:val="3"/>
        </w:numPr>
        <w:rPr>
          <w:vanish/>
        </w:rPr>
      </w:pPr>
    </w:p>
    <w:p w14:paraId="63F791BD" w14:textId="77777777" w:rsidR="00061A60" w:rsidRPr="005E5504" w:rsidRDefault="00061A60" w:rsidP="004F5CF1">
      <w:pPr>
        <w:pStyle w:val="ListParagraph"/>
        <w:numPr>
          <w:ilvl w:val="1"/>
          <w:numId w:val="3"/>
        </w:numPr>
        <w:rPr>
          <w:vanish/>
        </w:rPr>
      </w:pPr>
    </w:p>
    <w:p w14:paraId="6E7F48F1" w14:textId="6CD622AF" w:rsidR="00061A60" w:rsidRPr="005E5504" w:rsidRDefault="00A135F5" w:rsidP="005C6FEF">
      <w:pPr>
        <w:pStyle w:val="ListParagraph"/>
        <w:numPr>
          <w:ilvl w:val="1"/>
          <w:numId w:val="3"/>
        </w:numPr>
        <w:outlineLvl w:val="1"/>
      </w:pPr>
      <w:bookmarkStart w:id="11" w:name="_Toc178424538"/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4A665567" w14:textId="77777777" w:rsidR="003A043E" w:rsidRPr="005E5504" w:rsidRDefault="003A043E" w:rsidP="003A043E">
      <w:pPr>
        <w:ind w:left="360"/>
      </w:pPr>
    </w:p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3A043E" w:rsidRPr="005E5504" w14:paraId="07463CCD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692FC" w14:textId="77777777" w:rsidR="003A043E" w:rsidRPr="005E5504" w:rsidRDefault="003A043E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8EF6" w14:textId="16BD74F9" w:rsidR="003A043E" w:rsidRPr="005E5504" w:rsidRDefault="003A043E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</w:t>
            </w:r>
            <w:r w:rsidR="00E16F31" w:rsidRPr="005E5504">
              <w:rPr>
                <w:b/>
                <w:iCs/>
                <w:color w:val="FFFFFF"/>
              </w:rPr>
              <w:t>2</w:t>
            </w:r>
          </w:p>
        </w:tc>
      </w:tr>
      <w:tr w:rsidR="003A043E" w:rsidRPr="005E5504" w14:paraId="3344893B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73840" w14:textId="77777777" w:rsidR="003A043E" w:rsidRPr="005E5504" w:rsidRDefault="003A043E" w:rsidP="003A043E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55B66F" w14:textId="22640E1D" w:rsidR="003A043E" w:rsidRPr="005E5504" w:rsidRDefault="00CC6413" w:rsidP="003A043E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</w:p>
        </w:tc>
      </w:tr>
      <w:tr w:rsidR="003A043E" w:rsidRPr="005E5504" w14:paraId="0E344099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516C28" w14:textId="77777777" w:rsidR="003A043E" w:rsidRPr="005E5504" w:rsidRDefault="003A043E" w:rsidP="003A043E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9AF1E90" w14:textId="38D03875" w:rsidR="003A043E" w:rsidRPr="005E5504" w:rsidRDefault="00CC6413" w:rsidP="003A043E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043E" w:rsidRPr="005E5504" w14:paraId="5248937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9EEF99" w14:textId="77777777" w:rsidR="003A043E" w:rsidRPr="005E5504" w:rsidRDefault="003A043E" w:rsidP="003A043E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5A7508" w14:textId="4C0FA0FC" w:rsidR="003A043E" w:rsidRPr="005E5504" w:rsidRDefault="00CC6413" w:rsidP="003A043E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3A043E" w:rsidRPr="005E5504" w14:paraId="636A07B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D203B" w14:textId="77777777" w:rsidR="003A043E" w:rsidRPr="005E5504" w:rsidRDefault="003A043E" w:rsidP="003A043E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DA4A88" w14:textId="45CE9539" w:rsidR="003A043E" w:rsidRPr="005E5504" w:rsidRDefault="00CC6413" w:rsidP="003A043E">
            <w:pPr>
              <w:spacing w:line="240" w:lineRule="auto"/>
            </w:pPr>
            <w:r>
              <w:t xml:space="preserve">Email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043E" w:rsidRPr="005E5504" w14:paraId="0A781BCA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7D0AC" w14:textId="77777777" w:rsidR="003A043E" w:rsidRPr="005E5504" w:rsidRDefault="003A043E" w:rsidP="003A043E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CD4FB8" w14:textId="06CE6528" w:rsidR="003A043E" w:rsidRPr="005E5504" w:rsidRDefault="00A135F5" w:rsidP="003A043E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3A043E" w:rsidRPr="005E5504" w14:paraId="5DD9D661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ED4F9" w14:textId="77777777" w:rsidR="003A043E" w:rsidRPr="005E5504" w:rsidRDefault="003A043E" w:rsidP="003A043E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D1DF6" w14:textId="71B48219" w:rsidR="003A043E" w:rsidRPr="005E5504" w:rsidRDefault="003A043E" w:rsidP="003A043E">
            <w:pPr>
              <w:spacing w:line="240" w:lineRule="auto"/>
            </w:pPr>
            <w:r w:rsidRPr="005E5504">
              <w:t xml:space="preserve">1. </w:t>
            </w:r>
            <w:proofErr w:type="spellStart"/>
            <w:r w:rsidR="00A135F5">
              <w:t>Người</w:t>
            </w:r>
            <w:proofErr w:type="spellEnd"/>
            <w:r w:rsidR="00A135F5">
              <w:t xml:space="preserve"> </w:t>
            </w:r>
            <w:proofErr w:type="spellStart"/>
            <w:r w:rsidR="00A135F5">
              <w:t>dùng</w:t>
            </w:r>
            <w:proofErr w:type="spellEnd"/>
            <w:r w:rsidR="00A135F5">
              <w:t xml:space="preserve"> </w:t>
            </w:r>
            <w:proofErr w:type="spellStart"/>
            <w:r w:rsidR="00A135F5">
              <w:t>bấm</w:t>
            </w:r>
            <w:proofErr w:type="spellEnd"/>
            <w:r w:rsidR="00A135F5">
              <w:t xml:space="preserve"> </w:t>
            </w:r>
            <w:proofErr w:type="spellStart"/>
            <w:r w:rsidR="00A135F5">
              <w:t>vào</w:t>
            </w:r>
            <w:proofErr w:type="spellEnd"/>
            <w:r w:rsidR="00A135F5">
              <w:t xml:space="preserve"> “Don’t have an </w:t>
            </w:r>
            <w:proofErr w:type="gramStart"/>
            <w:r w:rsidR="00A135F5">
              <w:t>account</w:t>
            </w:r>
            <w:proofErr w:type="gramEnd"/>
            <w:r w:rsidR="00A135F5">
              <w:t>”</w:t>
            </w:r>
          </w:p>
          <w:p w14:paraId="76A10F29" w14:textId="77777777" w:rsidR="00A135F5" w:rsidRDefault="003A043E" w:rsidP="003A043E">
            <w:pPr>
              <w:spacing w:line="240" w:lineRule="auto"/>
            </w:pPr>
            <w:r w:rsidRPr="005E5504">
              <w:t xml:space="preserve">2. </w:t>
            </w:r>
            <w:proofErr w:type="spellStart"/>
            <w:r w:rsidR="00A135F5">
              <w:t>Người</w:t>
            </w:r>
            <w:proofErr w:type="spellEnd"/>
            <w:r w:rsidR="00A135F5">
              <w:t xml:space="preserve"> </w:t>
            </w:r>
            <w:proofErr w:type="spellStart"/>
            <w:r w:rsidR="00A135F5">
              <w:t>dùng</w:t>
            </w:r>
            <w:proofErr w:type="spellEnd"/>
            <w:r w:rsidR="00A135F5">
              <w:t xml:space="preserve"> </w:t>
            </w:r>
            <w:proofErr w:type="spellStart"/>
            <w:r w:rsidR="00A135F5">
              <w:t>điền</w:t>
            </w:r>
            <w:proofErr w:type="spellEnd"/>
            <w:r w:rsidR="00A135F5">
              <w:t xml:space="preserve"> </w:t>
            </w:r>
            <w:proofErr w:type="spellStart"/>
            <w:r w:rsidR="00A135F5">
              <w:t>tên</w:t>
            </w:r>
            <w:proofErr w:type="spellEnd"/>
            <w:r w:rsidR="00A135F5">
              <w:t xml:space="preserve">, </w:t>
            </w:r>
            <w:proofErr w:type="spellStart"/>
            <w:r w:rsidR="00A135F5">
              <w:t>thông</w:t>
            </w:r>
            <w:proofErr w:type="spellEnd"/>
            <w:r w:rsidR="00A135F5">
              <w:t xml:space="preserve"> tin email, </w:t>
            </w:r>
            <w:proofErr w:type="spellStart"/>
            <w:r w:rsidR="00A135F5">
              <w:t>mật</w:t>
            </w:r>
            <w:proofErr w:type="spellEnd"/>
            <w:r w:rsidR="00A135F5">
              <w:t xml:space="preserve"> </w:t>
            </w:r>
            <w:proofErr w:type="spellStart"/>
            <w:r w:rsidR="00A135F5">
              <w:t>khẩu</w:t>
            </w:r>
            <w:proofErr w:type="spellEnd"/>
          </w:p>
          <w:p w14:paraId="0903477A" w14:textId="1DE9C6EB" w:rsidR="00A135F5" w:rsidRPr="005E5504" w:rsidRDefault="00A135F5" w:rsidP="003A043E">
            <w:pPr>
              <w:spacing w:line="240" w:lineRule="auto"/>
            </w:pPr>
            <w:r>
              <w:t xml:space="preserve">3.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nút</w:t>
            </w:r>
            <w:proofErr w:type="spellEnd"/>
            <w:r>
              <w:t xml:space="preserve"> “Sign Up”</w:t>
            </w:r>
          </w:p>
        </w:tc>
      </w:tr>
      <w:tr w:rsidR="003A043E" w:rsidRPr="005E5504" w14:paraId="204AAC0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0236E3" w14:textId="77777777" w:rsidR="003A043E" w:rsidRPr="005E5504" w:rsidRDefault="003A043E" w:rsidP="003A043E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E2A7C2" w14:textId="01194381" w:rsidR="003A043E" w:rsidRPr="005E5504" w:rsidRDefault="00A135F5" w:rsidP="003A043E">
            <w:pPr>
              <w:spacing w:line="240" w:lineRule="auto"/>
            </w:pPr>
            <w:r>
              <w:t xml:space="preserve">1. Ở </w:t>
            </w:r>
            <w:proofErr w:type="spellStart"/>
            <w:r>
              <w:t>bước</w:t>
            </w:r>
            <w:proofErr w:type="spellEnd"/>
            <w:r>
              <w:t xml:space="preserve"> 3, </w:t>
            </w:r>
            <w:proofErr w:type="spellStart"/>
            <w:r>
              <w:t>nếu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</w:tr>
      <w:tr w:rsidR="003A043E" w:rsidRPr="005E5504" w14:paraId="4FE2F038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52C67" w14:textId="77777777" w:rsidR="003A043E" w:rsidRPr="005E5504" w:rsidRDefault="003A043E" w:rsidP="003A043E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75524C" w14:textId="09909440" w:rsidR="00F77912" w:rsidRPr="005E5504" w:rsidRDefault="004C254D" w:rsidP="003A043E">
            <w:pPr>
              <w:spacing w:line="240" w:lineRule="auto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</w:tr>
    </w:tbl>
    <w:p w14:paraId="42B6DF3D" w14:textId="581C098C" w:rsidR="005E5504" w:rsidRDefault="005E5504" w:rsidP="003A043E">
      <w:pPr>
        <w:ind w:left="360"/>
      </w:pPr>
    </w:p>
    <w:p w14:paraId="14667022" w14:textId="77777777" w:rsidR="00047632" w:rsidRPr="005E5504" w:rsidRDefault="00047632" w:rsidP="003A043E">
      <w:pPr>
        <w:ind w:left="360"/>
      </w:pPr>
    </w:p>
    <w:p w14:paraId="2267BA6C" w14:textId="036056A2" w:rsidR="005E5504" w:rsidRDefault="00A135F5" w:rsidP="005C6FEF">
      <w:pPr>
        <w:pStyle w:val="ListParagraph"/>
        <w:numPr>
          <w:ilvl w:val="1"/>
          <w:numId w:val="3"/>
        </w:numPr>
        <w:outlineLvl w:val="1"/>
      </w:pPr>
      <w:bookmarkStart w:id="12" w:name="_Toc178424539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bookmarkEnd w:id="12"/>
      <w:proofErr w:type="spellEnd"/>
    </w:p>
    <w:p w14:paraId="7D54BED8" w14:textId="77777777" w:rsidR="005E5504" w:rsidRPr="005E5504" w:rsidRDefault="005E5504" w:rsidP="005E5504"/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061A60" w:rsidRPr="005E5504" w14:paraId="7775FAF4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B5318" w14:textId="77777777" w:rsidR="00061A60" w:rsidRPr="005E5504" w:rsidRDefault="00061A60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F95E3" w14:textId="27909FAE" w:rsidR="00061A60" w:rsidRPr="005E5504" w:rsidRDefault="00061A60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</w:t>
            </w:r>
            <w:r w:rsidR="003A043E" w:rsidRPr="005E5504">
              <w:rPr>
                <w:b/>
                <w:iCs/>
                <w:color w:val="FFFFFF"/>
              </w:rPr>
              <w:t>3</w:t>
            </w:r>
          </w:p>
        </w:tc>
      </w:tr>
      <w:tr w:rsidR="00061A60" w:rsidRPr="005E5504" w14:paraId="30EFFC5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296C83" w14:textId="77777777" w:rsidR="00061A60" w:rsidRPr="005E5504" w:rsidRDefault="00061A60" w:rsidP="00061A60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349975" w14:textId="1EE5250A" w:rsidR="00061A60" w:rsidRPr="005E5504" w:rsidRDefault="00A135F5" w:rsidP="00061A60">
            <w:pPr>
              <w:spacing w:line="240" w:lineRule="auto"/>
            </w:pP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61A60" w:rsidRPr="005E5504" w14:paraId="1E9ACDE9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B153FB" w14:textId="77777777" w:rsidR="00061A60" w:rsidRPr="005E5504" w:rsidRDefault="00061A60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EF6FA5" w14:textId="3799380C" w:rsidR="00061A60" w:rsidRPr="005E5504" w:rsidRDefault="00A135F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61A60" w:rsidRPr="005E5504" w14:paraId="7408855E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DA1A42" w14:textId="77777777" w:rsidR="00061A60" w:rsidRPr="005E5504" w:rsidRDefault="00061A60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2E3087" w14:textId="759E150E" w:rsidR="00061A60" w:rsidRPr="005E5504" w:rsidRDefault="00A135F5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061A60" w:rsidRPr="005E5504" w14:paraId="7EC0F82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152E6" w14:textId="77777777" w:rsidR="00061A60" w:rsidRPr="005E5504" w:rsidRDefault="00061A60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5FCD3" w14:textId="49BC5795" w:rsidR="00061A60" w:rsidRPr="005E5504" w:rsidRDefault="00A135F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061A60" w:rsidRPr="005E5504" w14:paraId="1721F07A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FBDCC9" w14:textId="77777777" w:rsidR="00061A60" w:rsidRPr="005E5504" w:rsidRDefault="00061A60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1D9EC" w14:textId="26EFBF74" w:rsidR="00061A60" w:rsidRPr="005E5504" w:rsidRDefault="00A135F5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(dashboard)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061A60" w:rsidRPr="005E5504" w14:paraId="795738A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34593" w14:textId="77777777" w:rsidR="00061A60" w:rsidRPr="005E5504" w:rsidRDefault="00061A60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93FFF" w14:textId="4E103D3A" w:rsidR="00A135F5" w:rsidRDefault="00061A60" w:rsidP="00A135F5">
            <w:pPr>
              <w:spacing w:line="240" w:lineRule="auto"/>
            </w:pPr>
            <w:r w:rsidRPr="005E5504">
              <w:t xml:space="preserve">1. </w:t>
            </w:r>
            <w:proofErr w:type="spellStart"/>
            <w:r w:rsidR="00A135F5">
              <w:t>Người</w:t>
            </w:r>
            <w:proofErr w:type="spellEnd"/>
            <w:r w:rsidR="00A135F5">
              <w:t xml:space="preserve"> </w:t>
            </w:r>
            <w:proofErr w:type="spellStart"/>
            <w:r w:rsidR="00A135F5">
              <w:t>dùng</w:t>
            </w:r>
            <w:proofErr w:type="spellEnd"/>
            <w:r w:rsidR="00A135F5">
              <w:t xml:space="preserve"> </w:t>
            </w:r>
            <w:proofErr w:type="spellStart"/>
            <w:r w:rsidR="00A135F5">
              <w:t>nhấn</w:t>
            </w:r>
            <w:proofErr w:type="spellEnd"/>
            <w:r w:rsidR="00A135F5">
              <w:t xml:space="preserve"> </w:t>
            </w:r>
            <w:proofErr w:type="spellStart"/>
            <w:r w:rsidR="00A135F5">
              <w:t>vào</w:t>
            </w:r>
            <w:proofErr w:type="spellEnd"/>
            <w:r w:rsidR="00A135F5">
              <w:t xml:space="preserve"> “Sign </w:t>
            </w:r>
            <w:proofErr w:type="gramStart"/>
            <w:r w:rsidR="00A135F5">
              <w:t>In</w:t>
            </w:r>
            <w:proofErr w:type="gramEnd"/>
            <w:r w:rsidR="00A135F5">
              <w:t xml:space="preserve"> With Face-Auth”</w:t>
            </w:r>
          </w:p>
          <w:p w14:paraId="6EB24A0A" w14:textId="06DD7E57" w:rsidR="00A135F5" w:rsidRPr="005E5504" w:rsidRDefault="00A135F5" w:rsidP="00A135F5">
            <w:pPr>
              <w:spacing w:line="240" w:lineRule="auto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web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camera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</w:p>
          <w:p w14:paraId="1A3B8B2F" w14:textId="7CDE7403" w:rsidR="00061A60" w:rsidRPr="005E5504" w:rsidRDefault="00061A60" w:rsidP="00613768">
            <w:pPr>
              <w:spacing w:line="240" w:lineRule="auto"/>
            </w:pPr>
          </w:p>
        </w:tc>
      </w:tr>
      <w:tr w:rsidR="00061A60" w:rsidRPr="005E5504" w14:paraId="39E104B8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444E" w14:textId="77777777" w:rsidR="00061A60" w:rsidRPr="005E5504" w:rsidRDefault="00061A60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11A0B" w14:textId="47764CE1" w:rsidR="00061A60" w:rsidRPr="005E5504" w:rsidRDefault="00061A60" w:rsidP="00613768">
            <w:pPr>
              <w:spacing w:line="240" w:lineRule="auto"/>
            </w:pPr>
            <w:r w:rsidRPr="005E5504">
              <w:t xml:space="preserve">1. </w:t>
            </w:r>
            <w:r w:rsidR="00A4373D">
              <w:t xml:space="preserve">Ở </w:t>
            </w:r>
            <w:proofErr w:type="spellStart"/>
            <w:r w:rsidR="00A4373D">
              <w:t>bước</w:t>
            </w:r>
            <w:proofErr w:type="spellEnd"/>
            <w:r w:rsidR="00A4373D">
              <w:t xml:space="preserve"> 2, </w:t>
            </w:r>
            <w:proofErr w:type="spellStart"/>
            <w:r w:rsidR="00A4373D">
              <w:t>nếu</w:t>
            </w:r>
            <w:proofErr w:type="spellEnd"/>
            <w:r w:rsidR="00A4373D">
              <w:t xml:space="preserve"> </w:t>
            </w:r>
            <w:proofErr w:type="spellStart"/>
            <w:r w:rsidR="00A4373D">
              <w:t>người</w:t>
            </w:r>
            <w:proofErr w:type="spellEnd"/>
            <w:r w:rsidR="00A4373D">
              <w:t xml:space="preserve"> </w:t>
            </w:r>
            <w:proofErr w:type="spellStart"/>
            <w:r w:rsidR="00A4373D">
              <w:t>dùng</w:t>
            </w:r>
            <w:proofErr w:type="spellEnd"/>
            <w:r w:rsidR="00A4373D">
              <w:t xml:space="preserve"> </w:t>
            </w:r>
            <w:proofErr w:type="spellStart"/>
            <w:r w:rsidR="00A4373D">
              <w:t>không</w:t>
            </w:r>
            <w:proofErr w:type="spellEnd"/>
            <w:r w:rsidR="00A4373D">
              <w:t xml:space="preserve"> </w:t>
            </w:r>
            <w:proofErr w:type="spellStart"/>
            <w:r w:rsidR="00A4373D">
              <w:t>cho</w:t>
            </w:r>
            <w:proofErr w:type="spellEnd"/>
            <w:r w:rsidR="00A4373D">
              <w:t xml:space="preserve"> </w:t>
            </w:r>
            <w:proofErr w:type="spellStart"/>
            <w:r w:rsidR="00A4373D">
              <w:t>phép</w:t>
            </w:r>
            <w:proofErr w:type="spellEnd"/>
            <w:r w:rsidR="00A4373D">
              <w:t xml:space="preserve"> </w:t>
            </w:r>
            <w:proofErr w:type="spellStart"/>
            <w:r w:rsidR="00A4373D">
              <w:t>truy</w:t>
            </w:r>
            <w:proofErr w:type="spellEnd"/>
            <w:r w:rsidR="00A4373D">
              <w:t xml:space="preserve"> </w:t>
            </w:r>
            <w:proofErr w:type="spellStart"/>
            <w:r w:rsidR="00A4373D">
              <w:t>cập</w:t>
            </w:r>
            <w:proofErr w:type="spellEnd"/>
            <w:r w:rsidR="00A4373D">
              <w:t xml:space="preserve"> </w:t>
            </w:r>
            <w:proofErr w:type="spellStart"/>
            <w:r w:rsidR="00A4373D">
              <w:t>vào</w:t>
            </w:r>
            <w:proofErr w:type="spellEnd"/>
            <w:r w:rsidR="00A4373D">
              <w:t xml:space="preserve"> camera, </w:t>
            </w:r>
            <w:proofErr w:type="spellStart"/>
            <w:r w:rsidR="00A4373D">
              <w:t>hệ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thống</w:t>
            </w:r>
            <w:proofErr w:type="spellEnd"/>
            <w:r w:rsidR="00A4373D">
              <w:t xml:space="preserve"> </w:t>
            </w:r>
            <w:proofErr w:type="spellStart"/>
            <w:r w:rsidR="00A4373D">
              <w:t>xác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thực</w:t>
            </w:r>
            <w:proofErr w:type="spellEnd"/>
            <w:r w:rsidR="00A4373D">
              <w:t xml:space="preserve"> </w:t>
            </w:r>
            <w:proofErr w:type="spellStart"/>
            <w:r w:rsidR="00A4373D">
              <w:t>khuôn</w:t>
            </w:r>
            <w:proofErr w:type="spellEnd"/>
            <w:r w:rsidR="00A4373D">
              <w:t xml:space="preserve"> </w:t>
            </w:r>
            <w:proofErr w:type="spellStart"/>
            <w:r w:rsidR="00A4373D">
              <w:t>mặt</w:t>
            </w:r>
            <w:proofErr w:type="spellEnd"/>
            <w:r w:rsidR="00A4373D">
              <w:t xml:space="preserve"> </w:t>
            </w:r>
            <w:proofErr w:type="spellStart"/>
            <w:r w:rsidR="00A4373D">
              <w:t>không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thể</w:t>
            </w:r>
            <w:proofErr w:type="spellEnd"/>
            <w:r w:rsidR="00A4373D">
              <w:t xml:space="preserve"> </w:t>
            </w:r>
            <w:proofErr w:type="spellStart"/>
            <w:r w:rsidR="00A4373D">
              <w:t>thực</w:t>
            </w:r>
            <w:proofErr w:type="spellEnd"/>
            <w:r w:rsidR="00A4373D">
              <w:t xml:space="preserve"> </w:t>
            </w:r>
            <w:proofErr w:type="spellStart"/>
            <w:r w:rsidR="00A4373D">
              <w:t>hiện</w:t>
            </w:r>
            <w:proofErr w:type="spellEnd"/>
            <w:r w:rsidR="00A4373D">
              <w:t xml:space="preserve">, </w:t>
            </w:r>
            <w:proofErr w:type="spellStart"/>
            <w:r w:rsidR="00A4373D">
              <w:t>người</w:t>
            </w:r>
            <w:proofErr w:type="spellEnd"/>
            <w:r w:rsidR="00A4373D">
              <w:t xml:space="preserve"> </w:t>
            </w:r>
            <w:proofErr w:type="spellStart"/>
            <w:r w:rsidR="00A4373D">
              <w:t>dùng</w:t>
            </w:r>
            <w:proofErr w:type="spellEnd"/>
            <w:r w:rsidR="00A4373D">
              <w:t xml:space="preserve"> </w:t>
            </w:r>
            <w:proofErr w:type="spellStart"/>
            <w:r w:rsidR="00A4373D">
              <w:t>đăng</w:t>
            </w:r>
            <w:proofErr w:type="spellEnd"/>
            <w:r w:rsidR="00A4373D">
              <w:t xml:space="preserve"> </w:t>
            </w:r>
            <w:proofErr w:type="spellStart"/>
            <w:r w:rsidR="00A4373D">
              <w:t>nhập</w:t>
            </w:r>
            <w:proofErr w:type="spellEnd"/>
            <w:r w:rsidR="00A4373D">
              <w:t xml:space="preserve"> </w:t>
            </w:r>
            <w:proofErr w:type="spellStart"/>
            <w:r w:rsidR="00A4373D">
              <w:t>bằng</w:t>
            </w:r>
            <w:proofErr w:type="spellEnd"/>
            <w:r w:rsidR="00A4373D">
              <w:t xml:space="preserve"> </w:t>
            </w:r>
            <w:proofErr w:type="spellStart"/>
            <w:r w:rsidR="00A4373D">
              <w:t>mật</w:t>
            </w:r>
            <w:proofErr w:type="spellEnd"/>
            <w:r w:rsidR="00A4373D">
              <w:t xml:space="preserve"> </w:t>
            </w:r>
            <w:proofErr w:type="spellStart"/>
            <w:r w:rsidR="00A4373D">
              <w:t>khẩu</w:t>
            </w:r>
            <w:proofErr w:type="spellEnd"/>
          </w:p>
        </w:tc>
      </w:tr>
      <w:tr w:rsidR="00061A60" w:rsidRPr="005E5504" w14:paraId="4F0217E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ECFD4" w14:textId="77777777" w:rsidR="00061A60" w:rsidRPr="005E5504" w:rsidRDefault="00061A60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7A859" w14:textId="7D12589B" w:rsidR="00061A60" w:rsidRPr="005E5504" w:rsidRDefault="00A4373D">
            <w:pPr>
              <w:spacing w:line="24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tối</w:t>
            </w:r>
            <w:proofErr w:type="spellEnd"/>
            <w:r>
              <w:t xml:space="preserve"> </w:t>
            </w:r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truy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10 </w:t>
            </w:r>
            <w:proofErr w:type="spellStart"/>
            <w:r>
              <w:t>giây</w:t>
            </w:r>
            <w:proofErr w:type="spellEnd"/>
          </w:p>
        </w:tc>
      </w:tr>
    </w:tbl>
    <w:p w14:paraId="14451482" w14:textId="21ACE900" w:rsidR="00F77912" w:rsidRDefault="00F77912" w:rsidP="005E5504">
      <w:pPr>
        <w:widowControl/>
        <w:spacing w:line="240" w:lineRule="auto"/>
      </w:pPr>
    </w:p>
    <w:p w14:paraId="287932D3" w14:textId="77777777" w:rsidR="00610C00" w:rsidRPr="005E5504" w:rsidRDefault="00610C00" w:rsidP="005E5504">
      <w:pPr>
        <w:widowControl/>
        <w:spacing w:line="240" w:lineRule="auto"/>
      </w:pPr>
    </w:p>
    <w:p w14:paraId="4A42CABE" w14:textId="5D27DA51" w:rsidR="00F77912" w:rsidRPr="005E5504" w:rsidRDefault="00F0194B" w:rsidP="00F0194B">
      <w:pPr>
        <w:pStyle w:val="ListParagraph"/>
        <w:numPr>
          <w:ilvl w:val="1"/>
          <w:numId w:val="3"/>
        </w:numPr>
        <w:outlineLvl w:val="1"/>
      </w:pPr>
      <w:bookmarkStart w:id="13" w:name="_Toc178424540"/>
      <w:proofErr w:type="spellStart"/>
      <w:r>
        <w:t>Bật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bookmarkEnd w:id="13"/>
      <w:proofErr w:type="spellEnd"/>
      <w:r>
        <w:t xml:space="preserve"> </w:t>
      </w:r>
    </w:p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F77912" w:rsidRPr="005E5504" w14:paraId="2BE0E5D1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8631E" w14:textId="77777777" w:rsidR="00F77912" w:rsidRPr="005E5504" w:rsidRDefault="00F77912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lastRenderedPageBreak/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F4759" w14:textId="15875437" w:rsidR="00F77912" w:rsidRPr="005E5504" w:rsidRDefault="00F77912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UC04</w:t>
            </w:r>
          </w:p>
        </w:tc>
      </w:tr>
      <w:tr w:rsidR="00F77912" w:rsidRPr="005E5504" w14:paraId="5F1B39AB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DDD5D83" w14:textId="77777777" w:rsidR="00F77912" w:rsidRPr="005E5504" w:rsidRDefault="00F77912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595B94" w14:textId="37CC7940" w:rsidR="00F77912" w:rsidRPr="005E5504" w:rsidRDefault="00F0194B">
            <w:pPr>
              <w:spacing w:line="240" w:lineRule="auto"/>
            </w:pP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</w:p>
        </w:tc>
      </w:tr>
      <w:tr w:rsidR="00F77912" w:rsidRPr="005E5504" w14:paraId="48A16386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804D75" w14:textId="77777777" w:rsidR="00F77912" w:rsidRPr="005E5504" w:rsidRDefault="00F77912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F285066" w14:textId="7B702DDC" w:rsidR="00F77912" w:rsidRPr="005E5504" w:rsidRDefault="00F0194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F77912" w:rsidRPr="005E5504" w14:paraId="3C4C75D2" w14:textId="77777777" w:rsidTr="00F77912">
        <w:trPr>
          <w:trHeight w:val="133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73D8EE" w14:textId="77777777" w:rsidR="00F77912" w:rsidRPr="005E5504" w:rsidRDefault="00F77912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606B7" w14:textId="57A8C92F" w:rsidR="00F77912" w:rsidRPr="005E5504" w:rsidRDefault="00F0194B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F77912" w:rsidRPr="005E5504" w14:paraId="3817D542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0BCDF" w14:textId="77777777" w:rsidR="00F77912" w:rsidRPr="005E5504" w:rsidRDefault="00F77912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AB112" w14:textId="6BA7A035" w:rsidR="00F77912" w:rsidRPr="005E5504" w:rsidRDefault="00F0194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F77912" w:rsidRPr="005E5504" w14:paraId="12060758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D1707" w14:textId="77777777" w:rsidR="00F77912" w:rsidRPr="005E5504" w:rsidRDefault="00F77912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9170C" w14:textId="434FA485" w:rsidR="00F77912" w:rsidRPr="005E5504" w:rsidRDefault="00F0194B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F77912" w:rsidRPr="005E5504" w14:paraId="691BCA97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548899" w14:textId="77777777" w:rsidR="00F77912" w:rsidRPr="005E5504" w:rsidRDefault="00F77912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20EB2" w14:textId="77777777" w:rsidR="00835662" w:rsidRDefault="47E5024A" w:rsidP="00003452">
            <w:pPr>
              <w:spacing w:line="240" w:lineRule="auto"/>
            </w:pPr>
            <w:r>
              <w:t xml:space="preserve">1. </w:t>
            </w:r>
            <w:proofErr w:type="spellStart"/>
            <w:r w:rsidR="00003452">
              <w:t>Người</w:t>
            </w:r>
            <w:proofErr w:type="spellEnd"/>
            <w:r w:rsidR="00003452">
              <w:t xml:space="preserve"> </w:t>
            </w:r>
            <w:proofErr w:type="spellStart"/>
            <w:r w:rsidR="00003452">
              <w:t>dùng</w:t>
            </w:r>
            <w:proofErr w:type="spellEnd"/>
            <w:r w:rsidR="00003452">
              <w:t xml:space="preserve"> </w:t>
            </w:r>
            <w:proofErr w:type="spellStart"/>
            <w:r w:rsidR="00003452">
              <w:t>đăng</w:t>
            </w:r>
            <w:proofErr w:type="spellEnd"/>
            <w:r w:rsidR="00003452">
              <w:t xml:space="preserve"> </w:t>
            </w:r>
            <w:proofErr w:type="spellStart"/>
            <w:r w:rsidR="00003452">
              <w:t>nhập</w:t>
            </w:r>
            <w:proofErr w:type="spellEnd"/>
            <w:r w:rsidR="00003452">
              <w:t xml:space="preserve"> </w:t>
            </w:r>
            <w:proofErr w:type="spellStart"/>
            <w:r w:rsidR="00003452">
              <w:t>vào</w:t>
            </w:r>
            <w:proofErr w:type="spellEnd"/>
            <w:r w:rsidR="00003452">
              <w:t xml:space="preserve"> </w:t>
            </w:r>
            <w:proofErr w:type="spellStart"/>
            <w:r w:rsidR="00003452">
              <w:t>hệ</w:t>
            </w:r>
            <w:proofErr w:type="spellEnd"/>
            <w:r w:rsidR="00003452">
              <w:t xml:space="preserve"> </w:t>
            </w:r>
            <w:proofErr w:type="spellStart"/>
            <w:r w:rsidR="00003452">
              <w:t>thống</w:t>
            </w:r>
            <w:proofErr w:type="spellEnd"/>
          </w:p>
          <w:p w14:paraId="14CCF290" w14:textId="77777777" w:rsidR="00003452" w:rsidRDefault="00003452" w:rsidP="00003452">
            <w:pPr>
              <w:spacing w:line="240" w:lineRule="auto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avatar, </w:t>
            </w:r>
            <w:proofErr w:type="spellStart"/>
            <w:r>
              <w:t>chọn</w:t>
            </w:r>
            <w:proofErr w:type="spellEnd"/>
            <w:r>
              <w:t xml:space="preserve"> tag “account setting”</w:t>
            </w:r>
          </w:p>
          <w:p w14:paraId="39235614" w14:textId="77777777" w:rsidR="00003452" w:rsidRDefault="00003452" w:rsidP="00003452">
            <w:pPr>
              <w:spacing w:line="240" w:lineRule="auto"/>
            </w:pPr>
            <w:r>
              <w:t xml:space="preserve">3.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FaceID</w:t>
            </w:r>
            <w:proofErr w:type="spellEnd"/>
            <w:r>
              <w:t xml:space="preserve"> setting,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</w:p>
          <w:p w14:paraId="502F0C97" w14:textId="77777777" w:rsidR="00003452" w:rsidRDefault="00003452" w:rsidP="00003452">
            <w:pPr>
              <w:spacing w:line="240" w:lineRule="auto"/>
            </w:pPr>
            <w:r>
              <w:t xml:space="preserve">4.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camera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quay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</w:p>
          <w:p w14:paraId="50B5CA39" w14:textId="10A47827" w:rsidR="00003452" w:rsidRPr="005E5504" w:rsidRDefault="00003452" w:rsidP="00003452">
            <w:pPr>
              <w:spacing w:line="240" w:lineRule="auto"/>
            </w:pPr>
            <w:r>
              <w:t xml:space="preserve">5.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alert “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”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OK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</w:p>
        </w:tc>
      </w:tr>
      <w:tr w:rsidR="00F77912" w:rsidRPr="005E5504" w14:paraId="3A512912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7F38C" w14:textId="77777777" w:rsidR="00F77912" w:rsidRPr="005E5504" w:rsidRDefault="00F77912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26748" w14:textId="1A01FC32" w:rsidR="00F77912" w:rsidRPr="005E5504" w:rsidRDefault="00F77912" w:rsidP="00003452">
            <w:pPr>
              <w:spacing w:line="240" w:lineRule="auto"/>
            </w:pPr>
            <w:r w:rsidRPr="005E5504">
              <w:t>1.</w:t>
            </w:r>
            <w:r w:rsidR="00003452">
              <w:t xml:space="preserve"> </w:t>
            </w:r>
            <w:r w:rsidRPr="005E5504">
              <w:t xml:space="preserve"> </w:t>
            </w:r>
            <w:r w:rsidR="00003452">
              <w:t xml:space="preserve">Ở </w:t>
            </w:r>
            <w:proofErr w:type="spellStart"/>
            <w:r w:rsidR="00003452">
              <w:t>bước</w:t>
            </w:r>
            <w:proofErr w:type="spellEnd"/>
            <w:r w:rsidR="00003452">
              <w:t xml:space="preserve"> 4, </w:t>
            </w:r>
            <w:proofErr w:type="spellStart"/>
            <w:r w:rsidR="00003452">
              <w:t>nếu</w:t>
            </w:r>
            <w:proofErr w:type="spellEnd"/>
            <w:r w:rsidR="00003452">
              <w:t xml:space="preserve"> </w:t>
            </w:r>
            <w:proofErr w:type="spellStart"/>
            <w:r w:rsidR="00003452">
              <w:t>không</w:t>
            </w:r>
            <w:proofErr w:type="spellEnd"/>
            <w:r w:rsidR="00003452">
              <w:t xml:space="preserve"> </w:t>
            </w:r>
            <w:proofErr w:type="spellStart"/>
            <w:r w:rsidR="00003452">
              <w:t>bật</w:t>
            </w:r>
            <w:proofErr w:type="spellEnd"/>
            <w:r w:rsidR="00003452">
              <w:t xml:space="preserve"> </w:t>
            </w:r>
            <w:proofErr w:type="spellStart"/>
            <w:r w:rsidR="00003452">
              <w:t>quyền</w:t>
            </w:r>
            <w:proofErr w:type="spellEnd"/>
            <w:r w:rsidR="00003452">
              <w:t xml:space="preserve"> </w:t>
            </w:r>
            <w:proofErr w:type="spellStart"/>
            <w:r w:rsidR="00003452">
              <w:t>truy</w:t>
            </w:r>
            <w:proofErr w:type="spellEnd"/>
            <w:r w:rsidR="00003452">
              <w:t xml:space="preserve"> </w:t>
            </w:r>
            <w:proofErr w:type="spellStart"/>
            <w:r w:rsidR="00003452">
              <w:t>cập</w:t>
            </w:r>
            <w:proofErr w:type="spellEnd"/>
            <w:r w:rsidR="00003452">
              <w:t xml:space="preserve"> </w:t>
            </w:r>
            <w:proofErr w:type="spellStart"/>
            <w:r w:rsidR="00003452">
              <w:t>vào</w:t>
            </w:r>
            <w:proofErr w:type="spellEnd"/>
            <w:r w:rsidR="00003452">
              <w:t xml:space="preserve"> camera </w:t>
            </w:r>
            <w:proofErr w:type="spellStart"/>
            <w:r w:rsidR="00003452">
              <w:t>thì</w:t>
            </w:r>
            <w:proofErr w:type="spellEnd"/>
            <w:r w:rsidR="00003452">
              <w:t xml:space="preserve"> </w:t>
            </w:r>
            <w:proofErr w:type="spellStart"/>
            <w:r w:rsidR="00003452">
              <w:t>không</w:t>
            </w:r>
            <w:proofErr w:type="spellEnd"/>
            <w:r w:rsidR="00003452">
              <w:t xml:space="preserve"> </w:t>
            </w:r>
            <w:proofErr w:type="spellStart"/>
            <w:r w:rsidR="00003452">
              <w:t>thể</w:t>
            </w:r>
            <w:proofErr w:type="spellEnd"/>
            <w:r w:rsidR="00003452">
              <w:t xml:space="preserve"> </w:t>
            </w:r>
            <w:proofErr w:type="spellStart"/>
            <w:r w:rsidR="00003452">
              <w:t>bật</w:t>
            </w:r>
            <w:proofErr w:type="spellEnd"/>
            <w:r w:rsidR="00003452">
              <w:t xml:space="preserve"> </w:t>
            </w:r>
            <w:proofErr w:type="spellStart"/>
            <w:r w:rsidR="00003452">
              <w:t>tính</w:t>
            </w:r>
            <w:proofErr w:type="spellEnd"/>
            <w:r w:rsidR="00003452">
              <w:t xml:space="preserve"> </w:t>
            </w:r>
            <w:proofErr w:type="spellStart"/>
            <w:r w:rsidR="00003452">
              <w:t>năng</w:t>
            </w:r>
            <w:proofErr w:type="spellEnd"/>
            <w:r w:rsidR="00003452">
              <w:t xml:space="preserve">, </w:t>
            </w:r>
            <w:proofErr w:type="spellStart"/>
            <w:r w:rsidR="00003452">
              <w:t>người</w:t>
            </w:r>
            <w:proofErr w:type="spellEnd"/>
            <w:r w:rsidR="00003452">
              <w:t xml:space="preserve"> </w:t>
            </w:r>
            <w:proofErr w:type="spellStart"/>
            <w:r w:rsidR="00003452">
              <w:t>dùng</w:t>
            </w:r>
            <w:proofErr w:type="spellEnd"/>
            <w:r w:rsidR="00003452">
              <w:t xml:space="preserve"> </w:t>
            </w:r>
            <w:proofErr w:type="spellStart"/>
            <w:r w:rsidR="00003452">
              <w:t>tải</w:t>
            </w:r>
            <w:proofErr w:type="spellEnd"/>
            <w:r w:rsidR="00003452">
              <w:t xml:space="preserve"> </w:t>
            </w:r>
            <w:proofErr w:type="spellStart"/>
            <w:r w:rsidR="00003452">
              <w:t>lại</w:t>
            </w:r>
            <w:proofErr w:type="spellEnd"/>
            <w:r w:rsidR="00003452">
              <w:t xml:space="preserve"> </w:t>
            </w:r>
            <w:proofErr w:type="spellStart"/>
            <w:r w:rsidR="00003452">
              <w:t>trang</w:t>
            </w:r>
            <w:proofErr w:type="spellEnd"/>
            <w:r w:rsidR="00003452">
              <w:t xml:space="preserve"> web </w:t>
            </w:r>
            <w:proofErr w:type="spellStart"/>
            <w:r w:rsidR="00003452">
              <w:t>để</w:t>
            </w:r>
            <w:proofErr w:type="spellEnd"/>
            <w:r w:rsidR="00003452">
              <w:t xml:space="preserve"> </w:t>
            </w:r>
            <w:proofErr w:type="spellStart"/>
            <w:r w:rsidR="00003452">
              <w:t>thoát</w:t>
            </w:r>
            <w:proofErr w:type="spellEnd"/>
            <w:r w:rsidR="00003452">
              <w:t xml:space="preserve"> </w:t>
            </w:r>
            <w:proofErr w:type="spellStart"/>
            <w:r w:rsidR="00003452">
              <w:t>quá</w:t>
            </w:r>
            <w:proofErr w:type="spellEnd"/>
            <w:r w:rsidR="00003452">
              <w:t xml:space="preserve"> </w:t>
            </w:r>
            <w:proofErr w:type="spellStart"/>
            <w:r w:rsidR="00003452">
              <w:t>trình</w:t>
            </w:r>
            <w:proofErr w:type="spellEnd"/>
          </w:p>
        </w:tc>
      </w:tr>
      <w:tr w:rsidR="00610C00" w:rsidRPr="005E5504" w14:paraId="07AA2F0A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7161" w14:textId="77777777" w:rsidR="00610C00" w:rsidRPr="005E5504" w:rsidRDefault="00610C00" w:rsidP="00610C00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8767EA" w14:textId="45D82751" w:rsidR="00610C00" w:rsidRPr="005E5504" w:rsidRDefault="00003452" w:rsidP="00610C00">
            <w:pPr>
              <w:spacing w:line="240" w:lineRule="auto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1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</w:tbl>
    <w:p w14:paraId="6E2BE836" w14:textId="77777777" w:rsidR="00F77912" w:rsidRDefault="00F77912" w:rsidP="00F77912">
      <w:pPr>
        <w:pStyle w:val="ListParagraph"/>
        <w:ind w:left="360"/>
      </w:pPr>
    </w:p>
    <w:p w14:paraId="0E372EF8" w14:textId="77777777" w:rsidR="005E5504" w:rsidRDefault="005E5504" w:rsidP="00F77912">
      <w:pPr>
        <w:pStyle w:val="ListParagraph"/>
        <w:ind w:left="360"/>
      </w:pPr>
    </w:p>
    <w:p w14:paraId="253129F3" w14:textId="74B73CF7" w:rsidR="005E5504" w:rsidRDefault="00003452" w:rsidP="005C6FEF">
      <w:pPr>
        <w:pStyle w:val="ListParagraph"/>
        <w:numPr>
          <w:ilvl w:val="1"/>
          <w:numId w:val="3"/>
        </w:numPr>
        <w:outlineLvl w:val="1"/>
      </w:pPr>
      <w:bookmarkStart w:id="14" w:name="_Toc178424541"/>
      <w:proofErr w:type="spellStart"/>
      <w:r>
        <w:t>Tắt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mặt</w:t>
      </w:r>
      <w:bookmarkEnd w:id="14"/>
      <w:proofErr w:type="spellEnd"/>
    </w:p>
    <w:p w14:paraId="2D6306F2" w14:textId="77777777" w:rsidR="005E5504" w:rsidRDefault="005E5504" w:rsidP="005E5504">
      <w:pPr>
        <w:ind w:left="360"/>
      </w:pPr>
    </w:p>
    <w:tbl>
      <w:tblPr>
        <w:tblW w:w="8795" w:type="dxa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ayout w:type="fixed"/>
        <w:tblLook w:val="0600" w:firstRow="0" w:lastRow="0" w:firstColumn="0" w:lastColumn="0" w:noHBand="1" w:noVBand="1"/>
      </w:tblPr>
      <w:tblGrid>
        <w:gridCol w:w="2149"/>
        <w:gridCol w:w="6646"/>
      </w:tblGrid>
      <w:tr w:rsidR="005E5504" w:rsidRPr="005E5504" w14:paraId="4BCC66BD" w14:textId="77777777">
        <w:trPr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0EFE6" w14:textId="77777777" w:rsidR="005E5504" w:rsidRPr="005E5504" w:rsidRDefault="005E5504">
            <w:pPr>
              <w:spacing w:line="240" w:lineRule="auto"/>
              <w:jc w:val="center"/>
              <w:rPr>
                <w:b/>
                <w:iCs/>
                <w:color w:val="FFFFFF"/>
                <w:lang w:eastAsia="ja-JP"/>
              </w:rPr>
            </w:pPr>
            <w:r w:rsidRPr="005E5504">
              <w:rPr>
                <w:b/>
                <w:iCs/>
                <w:color w:val="FFFFFF"/>
              </w:rPr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037E1" w14:textId="1D6801EB" w:rsidR="005E5504" w:rsidRPr="005E5504" w:rsidRDefault="005E5504">
            <w:pPr>
              <w:spacing w:line="240" w:lineRule="auto"/>
              <w:jc w:val="center"/>
              <w:rPr>
                <w:b/>
                <w:iCs/>
                <w:color w:val="FFFFFF"/>
              </w:rPr>
            </w:pPr>
            <w:r w:rsidRPr="005E5504">
              <w:rPr>
                <w:b/>
                <w:iCs/>
                <w:color w:val="FFFFFF"/>
              </w:rPr>
              <w:t>UC0</w:t>
            </w:r>
            <w:r>
              <w:rPr>
                <w:b/>
                <w:iCs/>
                <w:color w:val="FFFFFF"/>
              </w:rPr>
              <w:t>5</w:t>
            </w:r>
          </w:p>
        </w:tc>
      </w:tr>
      <w:tr w:rsidR="005E5504" w:rsidRPr="005E5504" w14:paraId="6B716417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8E3CBE" w14:textId="77777777" w:rsidR="005E5504" w:rsidRPr="005E5504" w:rsidRDefault="005E5504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02EB9A" w14:textId="21C97142" w:rsidR="005E5504" w:rsidRDefault="00003452" w:rsidP="005E5504">
            <w:proofErr w:type="spellStart"/>
            <w:r>
              <w:t>Tắt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  <w:p w14:paraId="1ABD4E4B" w14:textId="1430A3A7" w:rsidR="005E5504" w:rsidRPr="005E5504" w:rsidRDefault="005E5504">
            <w:pPr>
              <w:spacing w:line="240" w:lineRule="auto"/>
            </w:pPr>
          </w:p>
        </w:tc>
      </w:tr>
      <w:tr w:rsidR="005E5504" w:rsidRPr="005E5504" w14:paraId="71FFB483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9C62E" w14:textId="77777777" w:rsidR="005E5504" w:rsidRPr="005E5504" w:rsidRDefault="005E5504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FD4CE6C" w14:textId="2023664B" w:rsidR="005E5504" w:rsidRPr="005E5504" w:rsidRDefault="00003452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còn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(email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)</w:t>
            </w:r>
          </w:p>
        </w:tc>
      </w:tr>
      <w:tr w:rsidR="005E5504" w:rsidRPr="005E5504" w14:paraId="65D03B9D" w14:textId="77777777">
        <w:trPr>
          <w:trHeight w:val="133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BCF707" w14:textId="77777777" w:rsidR="005E5504" w:rsidRPr="005E5504" w:rsidRDefault="005E5504">
            <w:pPr>
              <w:spacing w:line="240" w:lineRule="auto"/>
              <w:jc w:val="center"/>
              <w:rPr>
                <w:lang w:val="vi-VN"/>
              </w:rPr>
            </w:pPr>
            <w:r w:rsidRPr="005E5504"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5DC80B" w14:textId="37BE511E" w:rsidR="005E5504" w:rsidRPr="005E5504" w:rsidRDefault="00003452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005E5504" w:rsidRPr="005E5504" w14:paraId="3671E85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BEC47" w14:textId="77777777" w:rsidR="005E5504" w:rsidRPr="005E5504" w:rsidRDefault="005E5504">
            <w:pPr>
              <w:spacing w:line="240" w:lineRule="auto"/>
              <w:jc w:val="center"/>
            </w:pPr>
            <w:r w:rsidRPr="005E5504"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40509" w14:textId="3F66EE29" w:rsidR="005E5504" w:rsidRPr="005E5504" w:rsidRDefault="00003452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bật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</w:p>
        </w:tc>
      </w:tr>
      <w:tr w:rsidR="005E5504" w:rsidRPr="005E5504" w14:paraId="0452E314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EA1353" w14:textId="77777777" w:rsidR="005E5504" w:rsidRPr="005E5504" w:rsidRDefault="005E5504">
            <w:pPr>
              <w:spacing w:line="240" w:lineRule="auto"/>
              <w:jc w:val="center"/>
            </w:pPr>
            <w:r w:rsidRPr="005E5504"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4399C" w14:textId="0822455A" w:rsidR="005E5504" w:rsidRPr="005E5504" w:rsidRDefault="00003452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khuôn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005E5504" w:rsidRPr="005E5504" w14:paraId="016D929B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E1BBA" w14:textId="77777777" w:rsidR="005E5504" w:rsidRPr="005E5504" w:rsidRDefault="005E5504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79F53" w14:textId="77777777" w:rsidR="00003452" w:rsidRDefault="00003452" w:rsidP="00003452">
            <w:pPr>
              <w:spacing w:line="240" w:lineRule="auto"/>
            </w:pPr>
            <w:r>
              <w:t xml:space="preserve">1.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  <w:p w14:paraId="7A67FDB4" w14:textId="77777777" w:rsidR="00003452" w:rsidRDefault="00003452" w:rsidP="00003452">
            <w:pPr>
              <w:spacing w:line="240" w:lineRule="auto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tượng</w:t>
            </w:r>
            <w:proofErr w:type="spellEnd"/>
            <w:r>
              <w:t xml:space="preserve"> avatar, </w:t>
            </w:r>
            <w:proofErr w:type="spellStart"/>
            <w:r>
              <w:t>chọn</w:t>
            </w:r>
            <w:proofErr w:type="spellEnd"/>
            <w:r>
              <w:t xml:space="preserve"> tag “account setting”</w:t>
            </w:r>
          </w:p>
          <w:p w14:paraId="5008ECB4" w14:textId="3DF79B1F" w:rsidR="00D0568D" w:rsidRPr="00003452" w:rsidRDefault="00003452">
            <w:pPr>
              <w:spacing w:line="240" w:lineRule="auto"/>
            </w:pPr>
            <w:r>
              <w:t xml:space="preserve">3.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FaceID</w:t>
            </w:r>
            <w:proofErr w:type="spellEnd"/>
            <w:r>
              <w:t xml:space="preserve"> setting,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nhấn</w:t>
            </w:r>
            <w:proofErr w:type="spellEnd"/>
            <w:r>
              <w:t xml:space="preserve"> </w:t>
            </w:r>
            <w:proofErr w:type="spellStart"/>
            <w:r>
              <w:t>tắt</w:t>
            </w:r>
            <w:proofErr w:type="spellEnd"/>
            <w:r>
              <w:t xml:space="preserve"> </w:t>
            </w:r>
          </w:p>
        </w:tc>
      </w:tr>
      <w:tr w:rsidR="005E5504" w:rsidRPr="005E5504" w14:paraId="1844A2B0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DF649" w14:textId="77777777" w:rsidR="005E5504" w:rsidRPr="005E5504" w:rsidRDefault="005E5504">
            <w:pPr>
              <w:spacing w:line="240" w:lineRule="auto"/>
              <w:jc w:val="center"/>
              <w:rPr>
                <w:i/>
                <w:iCs/>
              </w:rPr>
            </w:pPr>
            <w:r w:rsidRPr="005E5504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24457" w14:textId="73FB9A49" w:rsidR="005E5504" w:rsidRPr="005E5504" w:rsidRDefault="005E5504" w:rsidP="00D0568D">
            <w:pPr>
              <w:spacing w:line="240" w:lineRule="auto"/>
            </w:pPr>
          </w:p>
        </w:tc>
      </w:tr>
      <w:tr w:rsidR="008425E6" w:rsidRPr="005E5504" w14:paraId="7F823F3D" w14:textId="77777777">
        <w:trPr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21EEB1" w14:textId="77777777" w:rsidR="008425E6" w:rsidRPr="005E5504" w:rsidRDefault="008425E6" w:rsidP="008425E6">
            <w:pPr>
              <w:spacing w:line="240" w:lineRule="auto"/>
              <w:jc w:val="center"/>
            </w:pPr>
            <w:r w:rsidRPr="005E5504"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EAAFB" w14:textId="1CB3DC0F" w:rsidR="008425E6" w:rsidRPr="005E5504" w:rsidRDefault="00003452" w:rsidP="008425E6">
            <w:pPr>
              <w:spacing w:line="240" w:lineRule="auto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3 </w:t>
            </w:r>
            <w:proofErr w:type="spellStart"/>
            <w:r>
              <w:t>giây</w:t>
            </w:r>
            <w:proofErr w:type="spellEnd"/>
          </w:p>
        </w:tc>
      </w:tr>
    </w:tbl>
    <w:p w14:paraId="019457A6" w14:textId="6797D133" w:rsidR="00F72668" w:rsidRDefault="00F72668" w:rsidP="008425E6"/>
    <w:p w14:paraId="607378C7" w14:textId="698F01B9" w:rsidR="00FB7600" w:rsidRDefault="00003452" w:rsidP="00922784">
      <w:pPr>
        <w:pStyle w:val="ListParagraph"/>
        <w:numPr>
          <w:ilvl w:val="1"/>
          <w:numId w:val="3"/>
        </w:numPr>
        <w:outlineLvl w:val="1"/>
      </w:pPr>
      <w:bookmarkStart w:id="15" w:name="_Toc178424542"/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15"/>
      <w:proofErr w:type="spellEnd"/>
      <w:r>
        <w:t xml:space="preserve"> </w:t>
      </w:r>
    </w:p>
    <w:p w14:paraId="54559D29" w14:textId="77777777" w:rsidR="00D94398" w:rsidRDefault="00D94398" w:rsidP="00D94398">
      <w:pPr>
        <w:outlineLvl w:val="1"/>
      </w:pPr>
    </w:p>
    <w:tbl>
      <w:tblPr>
        <w:tblW w:w="0" w:type="auto"/>
        <w:jc w:val="center"/>
        <w:tblBorders>
          <w:top w:val="single" w:sz="4" w:space="0" w:color="8496B0" w:themeColor="text2" w:themeTint="99"/>
          <w:left w:val="single" w:sz="4" w:space="0" w:color="8496B0" w:themeColor="text2" w:themeTint="99"/>
          <w:bottom w:val="single" w:sz="4" w:space="0" w:color="8496B0" w:themeColor="text2" w:themeTint="99"/>
          <w:right w:val="single" w:sz="4" w:space="0" w:color="8496B0" w:themeColor="text2" w:themeTint="99"/>
          <w:insideH w:val="single" w:sz="4" w:space="0" w:color="8496B0" w:themeColor="text2" w:themeTint="99"/>
          <w:insideV w:val="single" w:sz="4" w:space="0" w:color="8496B0" w:themeColor="text2" w:themeTint="99"/>
        </w:tblBorders>
        <w:tblLook w:val="0600" w:firstRow="0" w:lastRow="0" w:firstColumn="0" w:lastColumn="0" w:noHBand="1" w:noVBand="1"/>
      </w:tblPr>
      <w:tblGrid>
        <w:gridCol w:w="2149"/>
        <w:gridCol w:w="6646"/>
      </w:tblGrid>
      <w:tr w:rsidR="47E5024A" w14:paraId="1C08508F" w14:textId="77777777" w:rsidTr="47E5024A">
        <w:trPr>
          <w:trHeight w:val="300"/>
          <w:jc w:val="center"/>
        </w:trPr>
        <w:tc>
          <w:tcPr>
            <w:tcW w:w="2149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22755" w14:textId="77777777" w:rsidR="47E5024A" w:rsidRDefault="47E5024A" w:rsidP="47E5024A">
            <w:pPr>
              <w:spacing w:line="240" w:lineRule="auto"/>
              <w:jc w:val="center"/>
              <w:rPr>
                <w:b/>
                <w:bCs/>
                <w:color w:val="FFFFFF" w:themeColor="background1"/>
                <w:lang w:eastAsia="ja-JP"/>
              </w:rPr>
            </w:pPr>
            <w:r w:rsidRPr="47E5024A">
              <w:rPr>
                <w:b/>
                <w:bCs/>
                <w:color w:val="FFFFFF" w:themeColor="background1"/>
              </w:rPr>
              <w:lastRenderedPageBreak/>
              <w:t>Use-case ID</w:t>
            </w:r>
          </w:p>
        </w:tc>
        <w:tc>
          <w:tcPr>
            <w:tcW w:w="6646" w:type="dxa"/>
            <w:shd w:val="clear" w:color="auto" w:fill="808080" w:themeFill="background1" w:themeFillShade="8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946F1" w14:textId="57B167BA" w:rsidR="47E5024A" w:rsidRDefault="47E5024A" w:rsidP="47E5024A">
            <w:pPr>
              <w:spacing w:line="240" w:lineRule="auto"/>
              <w:jc w:val="center"/>
              <w:rPr>
                <w:b/>
                <w:bCs/>
                <w:color w:val="FFFFFF" w:themeColor="background1"/>
              </w:rPr>
            </w:pPr>
            <w:r w:rsidRPr="47E5024A">
              <w:rPr>
                <w:b/>
                <w:bCs/>
                <w:color w:val="FFFFFF" w:themeColor="background1"/>
              </w:rPr>
              <w:t>UC18</w:t>
            </w:r>
          </w:p>
        </w:tc>
      </w:tr>
      <w:tr w:rsidR="47E5024A" w14:paraId="549CB155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50B16" w14:textId="77777777" w:rsidR="47E5024A" w:rsidRDefault="47E5024A" w:rsidP="47E5024A">
            <w:pPr>
              <w:spacing w:line="240" w:lineRule="auto"/>
              <w:jc w:val="center"/>
              <w:rPr>
                <w:lang w:val="vi-VN"/>
              </w:rPr>
            </w:pPr>
            <w:r>
              <w:t>Use-case name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25EC3" w14:textId="2A03BD20" w:rsidR="47E5024A" w:rsidRDefault="00003452" w:rsidP="47E5024A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</w:tr>
      <w:tr w:rsidR="47E5024A" w14:paraId="4F96561C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79877" w14:textId="77777777" w:rsidR="47E5024A" w:rsidRDefault="47E5024A" w:rsidP="47E5024A">
            <w:pPr>
              <w:spacing w:line="240" w:lineRule="auto"/>
              <w:jc w:val="center"/>
              <w:rPr>
                <w:lang w:val="vi-VN"/>
              </w:rPr>
            </w:pPr>
            <w:r>
              <w:t>Brief description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AA26E" w14:textId="1CDFEC3F" w:rsidR="47E5024A" w:rsidRDefault="00003452" w:rsidP="47E5024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khỏi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47E5024A" w14:paraId="2A50088D" w14:textId="77777777" w:rsidTr="47E5024A">
        <w:trPr>
          <w:trHeight w:val="133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249C5C" w14:textId="77777777" w:rsidR="47E5024A" w:rsidRDefault="47E5024A" w:rsidP="47E5024A">
            <w:pPr>
              <w:spacing w:line="240" w:lineRule="auto"/>
              <w:jc w:val="center"/>
              <w:rPr>
                <w:lang w:val="vi-VN"/>
              </w:rPr>
            </w:pPr>
            <w:r>
              <w:t>Actor(s)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B261D" w14:textId="203B6DB6" w:rsidR="47E5024A" w:rsidRPr="004C254D" w:rsidRDefault="004C254D" w:rsidP="47E5024A">
            <w:pPr>
              <w:spacing w:line="240" w:lineRule="auto"/>
            </w:pPr>
            <w:proofErr w:type="spellStart"/>
            <w:r>
              <w:t>Khách</w:t>
            </w:r>
            <w:proofErr w:type="spellEnd"/>
          </w:p>
        </w:tc>
      </w:tr>
      <w:tr w:rsidR="47E5024A" w14:paraId="454E97BE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BE03D" w14:textId="77777777" w:rsidR="47E5024A" w:rsidRDefault="47E5024A" w:rsidP="47E5024A">
            <w:pPr>
              <w:spacing w:line="240" w:lineRule="auto"/>
              <w:jc w:val="center"/>
            </w:pPr>
            <w:r>
              <w:t>Precondition(s)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8E52" w14:textId="611A4C55" w:rsidR="47E5024A" w:rsidRDefault="004C254D" w:rsidP="47E5024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  <w:tr w:rsidR="47E5024A" w14:paraId="48B59907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F4722" w14:textId="77777777" w:rsidR="47E5024A" w:rsidRDefault="47E5024A" w:rsidP="47E5024A">
            <w:pPr>
              <w:spacing w:line="240" w:lineRule="auto"/>
              <w:jc w:val="center"/>
            </w:pPr>
            <w:r>
              <w:t>Postcondition(s)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7EE18B" w14:textId="765C3AD2" w:rsidR="47E5024A" w:rsidRDefault="004C254D" w:rsidP="47E5024A">
            <w:pPr>
              <w:spacing w:line="240" w:lineRule="auto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47E5024A" w14:paraId="19EF4EF7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3F8018" w14:textId="77777777" w:rsidR="47E5024A" w:rsidRDefault="47E5024A" w:rsidP="47E5024A">
            <w:pPr>
              <w:spacing w:line="240" w:lineRule="auto"/>
              <w:jc w:val="center"/>
              <w:rPr>
                <w:i/>
                <w:iCs/>
              </w:rPr>
            </w:pPr>
            <w:r w:rsidRPr="47E5024A">
              <w:rPr>
                <w:i/>
                <w:iCs/>
              </w:rPr>
              <w:t>Basic flow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051D" w14:textId="77777777" w:rsidR="00CE1071" w:rsidRDefault="00395D0F" w:rsidP="004C254D">
            <w:pPr>
              <w:spacing w:line="240" w:lineRule="auto"/>
            </w:pPr>
            <w:r>
              <w:t>1.</w:t>
            </w:r>
            <w:r w:rsidR="00010CF4">
              <w:t xml:space="preserve"> </w:t>
            </w:r>
            <w:proofErr w:type="spellStart"/>
            <w:r w:rsidR="004C254D">
              <w:t>Từ</w:t>
            </w:r>
            <w:proofErr w:type="spellEnd"/>
            <w:r w:rsidR="004C254D">
              <w:t xml:space="preserve"> </w:t>
            </w:r>
            <w:proofErr w:type="spellStart"/>
            <w:r w:rsidR="004C254D">
              <w:t>góc</w:t>
            </w:r>
            <w:proofErr w:type="spellEnd"/>
            <w:r w:rsidR="004C254D">
              <w:t xml:space="preserve"> </w:t>
            </w:r>
            <w:proofErr w:type="spellStart"/>
            <w:r w:rsidR="004C254D">
              <w:t>bên</w:t>
            </w:r>
            <w:proofErr w:type="spellEnd"/>
            <w:r w:rsidR="004C254D">
              <w:t xml:space="preserve"> </w:t>
            </w:r>
            <w:proofErr w:type="spellStart"/>
            <w:r w:rsidR="004C254D">
              <w:t>phải</w:t>
            </w:r>
            <w:proofErr w:type="spellEnd"/>
            <w:r w:rsidR="004C254D">
              <w:t xml:space="preserve"> </w:t>
            </w:r>
            <w:proofErr w:type="spellStart"/>
            <w:r w:rsidR="004C254D">
              <w:t>trên</w:t>
            </w:r>
            <w:proofErr w:type="spellEnd"/>
            <w:r w:rsidR="004C254D">
              <w:t xml:space="preserve"> </w:t>
            </w:r>
            <w:proofErr w:type="spellStart"/>
            <w:r w:rsidR="004C254D">
              <w:t>cùng</w:t>
            </w:r>
            <w:proofErr w:type="spellEnd"/>
            <w:r w:rsidR="004C254D">
              <w:t xml:space="preserve"> </w:t>
            </w:r>
            <w:proofErr w:type="spellStart"/>
            <w:r w:rsidR="004C254D">
              <w:t>của</w:t>
            </w:r>
            <w:proofErr w:type="spellEnd"/>
            <w:r w:rsidR="004C254D">
              <w:t xml:space="preserve"> </w:t>
            </w:r>
            <w:proofErr w:type="spellStart"/>
            <w:r w:rsidR="004C254D">
              <w:t>trang</w:t>
            </w:r>
            <w:proofErr w:type="spellEnd"/>
            <w:r w:rsidR="004C254D">
              <w:t xml:space="preserve"> </w:t>
            </w:r>
            <w:proofErr w:type="spellStart"/>
            <w:r w:rsidR="004C254D">
              <w:t>hiện</w:t>
            </w:r>
            <w:proofErr w:type="spellEnd"/>
            <w:r w:rsidR="004C254D">
              <w:t xml:space="preserve"> </w:t>
            </w:r>
            <w:proofErr w:type="spellStart"/>
            <w:r w:rsidR="004C254D">
              <w:t>tại</w:t>
            </w:r>
            <w:proofErr w:type="spellEnd"/>
            <w:r w:rsidR="004C254D">
              <w:t xml:space="preserve">, </w:t>
            </w:r>
            <w:proofErr w:type="spellStart"/>
            <w:r w:rsidR="004C254D">
              <w:t>người</w:t>
            </w:r>
            <w:proofErr w:type="spellEnd"/>
            <w:r w:rsidR="004C254D">
              <w:t xml:space="preserve"> </w:t>
            </w:r>
            <w:proofErr w:type="spellStart"/>
            <w:r w:rsidR="004C254D">
              <w:t>dùng</w:t>
            </w:r>
            <w:proofErr w:type="spellEnd"/>
            <w:r w:rsidR="004C254D">
              <w:t xml:space="preserve"> </w:t>
            </w:r>
            <w:proofErr w:type="spellStart"/>
            <w:r w:rsidR="004C254D">
              <w:t>chọn</w:t>
            </w:r>
            <w:proofErr w:type="spellEnd"/>
            <w:r w:rsidR="004C254D">
              <w:t xml:space="preserve"> </w:t>
            </w:r>
            <w:proofErr w:type="spellStart"/>
            <w:r w:rsidR="004C254D">
              <w:t>vào</w:t>
            </w:r>
            <w:proofErr w:type="spellEnd"/>
            <w:r w:rsidR="004C254D">
              <w:t xml:space="preserve"> </w:t>
            </w:r>
            <w:proofErr w:type="spellStart"/>
            <w:r w:rsidR="004C254D">
              <w:t>biểu</w:t>
            </w:r>
            <w:proofErr w:type="spellEnd"/>
            <w:r w:rsidR="004C254D">
              <w:t xml:space="preserve"> </w:t>
            </w:r>
            <w:proofErr w:type="spellStart"/>
            <w:r w:rsidR="004C254D">
              <w:t>tượng</w:t>
            </w:r>
            <w:proofErr w:type="spellEnd"/>
            <w:r w:rsidR="004C254D">
              <w:t xml:space="preserve"> avatar</w:t>
            </w:r>
          </w:p>
          <w:p w14:paraId="603E42F2" w14:textId="22B6C049" w:rsidR="004C254D" w:rsidRPr="00010CF4" w:rsidRDefault="004C254D" w:rsidP="004C254D">
            <w:pPr>
              <w:spacing w:line="240" w:lineRule="auto"/>
            </w:pPr>
            <w:r>
              <w:t xml:space="preserve">2.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bấm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tag “Log out”</w:t>
            </w:r>
          </w:p>
        </w:tc>
      </w:tr>
      <w:tr w:rsidR="47E5024A" w14:paraId="57069FDE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FFF7D" w14:textId="77777777" w:rsidR="47E5024A" w:rsidRDefault="47E5024A" w:rsidP="47E5024A">
            <w:pPr>
              <w:spacing w:line="240" w:lineRule="auto"/>
              <w:jc w:val="center"/>
              <w:rPr>
                <w:i/>
                <w:iCs/>
              </w:rPr>
            </w:pPr>
            <w:r w:rsidRPr="47E5024A">
              <w:rPr>
                <w:i/>
                <w:iCs/>
              </w:rPr>
              <w:t>Alternative flow(s)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615954" w14:textId="57FB8842" w:rsidR="47E5024A" w:rsidRDefault="47E5024A" w:rsidP="00B72858">
            <w:pPr>
              <w:spacing w:line="240" w:lineRule="auto"/>
            </w:pPr>
          </w:p>
        </w:tc>
      </w:tr>
      <w:tr w:rsidR="47E5024A" w14:paraId="009FDF2C" w14:textId="77777777" w:rsidTr="47E5024A">
        <w:trPr>
          <w:trHeight w:val="300"/>
          <w:jc w:val="center"/>
        </w:trPr>
        <w:tc>
          <w:tcPr>
            <w:tcW w:w="2149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A6FA8" w14:textId="77777777" w:rsidR="47E5024A" w:rsidRDefault="47E5024A" w:rsidP="47E5024A">
            <w:pPr>
              <w:spacing w:line="240" w:lineRule="auto"/>
              <w:jc w:val="center"/>
            </w:pPr>
            <w:r>
              <w:t>Non-functional requirement(s)</w:t>
            </w:r>
          </w:p>
        </w:tc>
        <w:tc>
          <w:tcPr>
            <w:tcW w:w="664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BE497A" w14:textId="647CEC00" w:rsidR="47E5024A" w:rsidRDefault="004C254D" w:rsidP="47E5024A">
            <w:pPr>
              <w:spacing w:line="240" w:lineRule="auto"/>
            </w:pPr>
            <w:r>
              <w:t xml:space="preserve">Giao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thân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</w:p>
        </w:tc>
      </w:tr>
    </w:tbl>
    <w:p w14:paraId="19B3B88C" w14:textId="77777777" w:rsidR="003D7812" w:rsidRDefault="003D7812" w:rsidP="00610C00"/>
    <w:p w14:paraId="01EFF6DE" w14:textId="77777777" w:rsidR="00922784" w:rsidRPr="00922784" w:rsidRDefault="00922784" w:rsidP="00922784"/>
    <w:p w14:paraId="04FCC26B" w14:textId="77777777" w:rsidR="00922784" w:rsidRPr="00922784" w:rsidRDefault="00922784" w:rsidP="00922784"/>
    <w:p w14:paraId="793B275E" w14:textId="77777777" w:rsidR="00922784" w:rsidRDefault="00922784" w:rsidP="00922784"/>
    <w:p w14:paraId="6BBCFF19" w14:textId="77777777" w:rsidR="00922784" w:rsidRPr="00922784" w:rsidRDefault="00922784" w:rsidP="00922784">
      <w:pPr>
        <w:jc w:val="center"/>
      </w:pPr>
    </w:p>
    <w:sectPr w:rsidR="00922784" w:rsidRPr="00922784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72C04" w14:textId="77777777" w:rsidR="00F859C5" w:rsidRDefault="00F859C5">
      <w:r>
        <w:separator/>
      </w:r>
    </w:p>
  </w:endnote>
  <w:endnote w:type="continuationSeparator" w:id="0">
    <w:p w14:paraId="7F6E61CD" w14:textId="77777777" w:rsidR="00F859C5" w:rsidRDefault="00F859C5">
      <w:r>
        <w:continuationSeparator/>
      </w:r>
    </w:p>
  </w:endnote>
  <w:endnote w:type="continuationNotice" w:id="1">
    <w:p w14:paraId="61F03BF9" w14:textId="77777777" w:rsidR="00F859C5" w:rsidRDefault="00F859C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FFA94" w14:textId="0E82AC11"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0CA0">
      <w:rPr>
        <w:rStyle w:val="PageNumber"/>
        <w:noProof/>
      </w:rPr>
      <w:t>5</w:t>
    </w:r>
    <w:r>
      <w:rPr>
        <w:rStyle w:val="PageNumber"/>
      </w:rPr>
      <w:fldChar w:fldCharType="end"/>
    </w:r>
  </w:p>
  <w:p w14:paraId="2B0CD4D0" w14:textId="77777777"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 w14:paraId="38D31EC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33B870" w14:textId="77777777" w:rsidR="00694855" w:rsidRDefault="0069485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73781F2" w14:textId="6EFA0D93" w:rsidR="00694855" w:rsidRDefault="00694855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r w:rsidR="00BE7857">
            <w:t>21120506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D6411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0F210" w14:textId="77777777"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14:paraId="1650F018" w14:textId="77777777"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432D" w14:textId="77777777"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FE046C" w14:textId="77777777" w:rsidR="00F859C5" w:rsidRDefault="00F859C5">
      <w:r>
        <w:separator/>
      </w:r>
    </w:p>
  </w:footnote>
  <w:footnote w:type="continuationSeparator" w:id="0">
    <w:p w14:paraId="62D0D333" w14:textId="77777777" w:rsidR="00F859C5" w:rsidRDefault="00F859C5">
      <w:r>
        <w:continuationSeparator/>
      </w:r>
    </w:p>
  </w:footnote>
  <w:footnote w:type="continuationNotice" w:id="1">
    <w:p w14:paraId="2FD16136" w14:textId="77777777" w:rsidR="00F859C5" w:rsidRDefault="00F859C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195D5" w14:textId="77777777" w:rsidR="006F6720" w:rsidRDefault="006F6720" w:rsidP="006F6720">
    <w:pPr>
      <w:rPr>
        <w:sz w:val="24"/>
        <w:szCs w:val="24"/>
      </w:rPr>
    </w:pPr>
  </w:p>
  <w:p w14:paraId="570DCFD0" w14:textId="77777777" w:rsidR="006F6720" w:rsidRDefault="006F6720" w:rsidP="006F6720">
    <w:pPr>
      <w:pBdr>
        <w:top w:val="single" w:sz="6" w:space="1" w:color="auto"/>
      </w:pBdr>
      <w:rPr>
        <w:sz w:val="24"/>
        <w:szCs w:val="24"/>
      </w:rPr>
    </w:pPr>
  </w:p>
  <w:p w14:paraId="023FF98A" w14:textId="2D81A474" w:rsidR="006F6720" w:rsidRDefault="003D6411" w:rsidP="006F6720">
    <w:pPr>
      <w:pBdr>
        <w:bottom w:val="single" w:sz="6" w:space="1" w:color="auto"/>
      </w:pBdr>
      <w:jc w:val="right"/>
      <w:rPr>
        <w:sz w:val="24"/>
        <w:szCs w:val="24"/>
      </w:rPr>
    </w:pPr>
    <w:r>
      <w:rPr>
        <w:rFonts w:ascii="Arial" w:hAnsi="Arial"/>
        <w:b/>
        <w:sz w:val="36"/>
        <w:szCs w:val="36"/>
      </w:rPr>
      <w:t xml:space="preserve">21120506 – Nguyễn </w:t>
    </w:r>
    <w:proofErr w:type="spellStart"/>
    <w:r>
      <w:rPr>
        <w:rFonts w:ascii="Arial" w:hAnsi="Arial"/>
        <w:b/>
        <w:sz w:val="36"/>
        <w:szCs w:val="36"/>
      </w:rPr>
      <w:t>Thị</w:t>
    </w:r>
    <w:proofErr w:type="spellEnd"/>
    <w:r>
      <w:rPr>
        <w:rFonts w:ascii="Arial" w:hAnsi="Arial"/>
        <w:b/>
        <w:sz w:val="36"/>
        <w:szCs w:val="36"/>
      </w:rPr>
      <w:t xml:space="preserve"> </w:t>
    </w:r>
    <w:proofErr w:type="spellStart"/>
    <w:r>
      <w:rPr>
        <w:rFonts w:ascii="Arial" w:hAnsi="Arial"/>
        <w:b/>
        <w:sz w:val="36"/>
        <w:szCs w:val="36"/>
      </w:rPr>
      <w:t>Kiều</w:t>
    </w:r>
    <w:proofErr w:type="spellEnd"/>
    <w:r>
      <w:rPr>
        <w:rFonts w:ascii="Arial" w:hAnsi="Arial"/>
        <w:b/>
        <w:sz w:val="36"/>
        <w:szCs w:val="36"/>
      </w:rPr>
      <w:t xml:space="preserve"> Ngân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AB25F" w14:textId="77777777" w:rsidR="00694855" w:rsidRPr="00EB52A0" w:rsidRDefault="00694855" w:rsidP="00EB52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31676" w14:textId="77777777" w:rsidR="00694855" w:rsidRDefault="0069485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r3w7yvGKjyewM" int2:id="1fnAKnMm">
      <int2:state int2:value="Rejected" int2:type="AugLoop_Text_Critique"/>
    </int2:textHash>
    <int2:textHash int2:hashCode="pem2kieKbrm/Sp" int2:id="5Ocoy51m">
      <int2:state int2:value="Rejected" int2:type="AugLoop_Text_Critique"/>
    </int2:textHash>
    <int2:textHash int2:hashCode="lj9rtGM5mhJJKr" int2:id="7FkA7HFO">
      <int2:state int2:value="Rejected" int2:type="AugLoop_Text_Critique"/>
    </int2:textHash>
    <int2:textHash int2:hashCode="3KwyirutRCfnul" int2:id="8jnANdyJ">
      <int2:state int2:value="Rejected" int2:type="AugLoop_Text_Critique"/>
    </int2:textHash>
    <int2:textHash int2:hashCode="bqijzyyVBa1nOo" int2:id="LLBYZ6zz">
      <int2:state int2:value="Rejected" int2:type="AugLoop_Text_Critique"/>
    </int2:textHash>
    <int2:textHash int2:hashCode="wHVcisiye2FSYu" int2:id="M2ND8VGg">
      <int2:state int2:value="Rejected" int2:type="AugLoop_Text_Critique"/>
    </int2:textHash>
    <int2:textHash int2:hashCode="WbPM4SIh/59Cch" int2:id="NqDIypnE">
      <int2:state int2:value="Rejected" int2:type="AugLoop_Text_Critique"/>
    </int2:textHash>
    <int2:textHash int2:hashCode="UfhCAsFw/LOuJs" int2:id="NsyG6OE9">
      <int2:state int2:value="Rejected" int2:type="AugLoop_Text_Critique"/>
    </int2:textHash>
    <int2:textHash int2:hashCode="uZioyiLYmwW9Zs" int2:id="W5iJnzSi">
      <int2:state int2:value="Rejected" int2:type="AugLoop_Text_Critique"/>
    </int2:textHash>
    <int2:textHash int2:hashCode="yzIZNHUGb2isFk" int2:id="c6001VCB">
      <int2:state int2:value="Rejected" int2:type="AugLoop_Text_Critique"/>
    </int2:textHash>
    <int2:textHash int2:hashCode="HwFgB2yfQqFX8K" int2:id="fOyM8PCA">
      <int2:state int2:value="Rejected" int2:type="AugLoop_Text_Critique"/>
    </int2:textHash>
    <int2:textHash int2:hashCode="IWCUB+g3e+MKyL" int2:id="jBRtjJzQ">
      <int2:state int2:value="Rejected" int2:type="AugLoop_Text_Critique"/>
    </int2:textHash>
    <int2:textHash int2:hashCode="s6ypLHk+4Omxqb" int2:id="wtIob2D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9F3F20"/>
    <w:multiLevelType w:val="multilevel"/>
    <w:tmpl w:val="EA0ED98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9278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DA73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1FC7F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AB00FE"/>
    <w:multiLevelType w:val="hybridMultilevel"/>
    <w:tmpl w:val="B2E0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610EC"/>
    <w:multiLevelType w:val="hybridMultilevel"/>
    <w:tmpl w:val="E4FAD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324EE"/>
    <w:multiLevelType w:val="hybridMultilevel"/>
    <w:tmpl w:val="C3FE7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31C47"/>
    <w:multiLevelType w:val="hybridMultilevel"/>
    <w:tmpl w:val="AC6AF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685089">
    <w:abstractNumId w:val="0"/>
  </w:num>
  <w:num w:numId="2" w16cid:durableId="372653682">
    <w:abstractNumId w:val="1"/>
  </w:num>
  <w:num w:numId="3" w16cid:durableId="508788281">
    <w:abstractNumId w:val="4"/>
  </w:num>
  <w:num w:numId="4" w16cid:durableId="1930657306">
    <w:abstractNumId w:val="2"/>
  </w:num>
  <w:num w:numId="5" w16cid:durableId="575632287">
    <w:abstractNumId w:val="3"/>
  </w:num>
  <w:num w:numId="6" w16cid:durableId="1815489007">
    <w:abstractNumId w:val="7"/>
  </w:num>
  <w:num w:numId="7" w16cid:durableId="1959216809">
    <w:abstractNumId w:val="6"/>
  </w:num>
  <w:num w:numId="8" w16cid:durableId="1831484855">
    <w:abstractNumId w:val="5"/>
  </w:num>
  <w:num w:numId="9" w16cid:durableId="884414844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9C"/>
    <w:rsid w:val="00003452"/>
    <w:rsid w:val="00003B6D"/>
    <w:rsid w:val="00004640"/>
    <w:rsid w:val="000073F9"/>
    <w:rsid w:val="00010CF4"/>
    <w:rsid w:val="000165FA"/>
    <w:rsid w:val="00017219"/>
    <w:rsid w:val="00026664"/>
    <w:rsid w:val="00033D54"/>
    <w:rsid w:val="00033F16"/>
    <w:rsid w:val="000354D5"/>
    <w:rsid w:val="00035739"/>
    <w:rsid w:val="00041999"/>
    <w:rsid w:val="00043447"/>
    <w:rsid w:val="0004414E"/>
    <w:rsid w:val="00045FAA"/>
    <w:rsid w:val="000472CA"/>
    <w:rsid w:val="00047632"/>
    <w:rsid w:val="000477C5"/>
    <w:rsid w:val="000600FB"/>
    <w:rsid w:val="000619CE"/>
    <w:rsid w:val="00061A60"/>
    <w:rsid w:val="000629D4"/>
    <w:rsid w:val="000706EB"/>
    <w:rsid w:val="00080C03"/>
    <w:rsid w:val="00082FB1"/>
    <w:rsid w:val="00083E61"/>
    <w:rsid w:val="0008432F"/>
    <w:rsid w:val="00087E65"/>
    <w:rsid w:val="00090137"/>
    <w:rsid w:val="00090144"/>
    <w:rsid w:val="00090AA8"/>
    <w:rsid w:val="00095A01"/>
    <w:rsid w:val="000A0840"/>
    <w:rsid w:val="000A1374"/>
    <w:rsid w:val="000A1A20"/>
    <w:rsid w:val="000A2098"/>
    <w:rsid w:val="000A21E1"/>
    <w:rsid w:val="000A5D4F"/>
    <w:rsid w:val="000A6D4B"/>
    <w:rsid w:val="000A73BE"/>
    <w:rsid w:val="000B0763"/>
    <w:rsid w:val="000B4BBB"/>
    <w:rsid w:val="000C09BD"/>
    <w:rsid w:val="000C6834"/>
    <w:rsid w:val="000C7AF7"/>
    <w:rsid w:val="000D1762"/>
    <w:rsid w:val="000D393F"/>
    <w:rsid w:val="000D446F"/>
    <w:rsid w:val="000D5D71"/>
    <w:rsid w:val="000D5FB6"/>
    <w:rsid w:val="000D7770"/>
    <w:rsid w:val="000E29BE"/>
    <w:rsid w:val="000E4914"/>
    <w:rsid w:val="000E5A52"/>
    <w:rsid w:val="000E6AC6"/>
    <w:rsid w:val="000F2189"/>
    <w:rsid w:val="000F4BE4"/>
    <w:rsid w:val="00104731"/>
    <w:rsid w:val="00104A4F"/>
    <w:rsid w:val="00104DFF"/>
    <w:rsid w:val="001053E4"/>
    <w:rsid w:val="0010660B"/>
    <w:rsid w:val="0010664D"/>
    <w:rsid w:val="00106CBB"/>
    <w:rsid w:val="00107627"/>
    <w:rsid w:val="001100E8"/>
    <w:rsid w:val="00112371"/>
    <w:rsid w:val="00113017"/>
    <w:rsid w:val="001134DF"/>
    <w:rsid w:val="00113B1E"/>
    <w:rsid w:val="00114834"/>
    <w:rsid w:val="0011572D"/>
    <w:rsid w:val="001167DE"/>
    <w:rsid w:val="001173EA"/>
    <w:rsid w:val="00120402"/>
    <w:rsid w:val="0012201B"/>
    <w:rsid w:val="00122960"/>
    <w:rsid w:val="00122E54"/>
    <w:rsid w:val="001234A3"/>
    <w:rsid w:val="00123A9F"/>
    <w:rsid w:val="00123F78"/>
    <w:rsid w:val="00125988"/>
    <w:rsid w:val="0013564F"/>
    <w:rsid w:val="00137AF5"/>
    <w:rsid w:val="0014010B"/>
    <w:rsid w:val="0014161F"/>
    <w:rsid w:val="001417EA"/>
    <w:rsid w:val="00145D7E"/>
    <w:rsid w:val="0015091F"/>
    <w:rsid w:val="001516A8"/>
    <w:rsid w:val="00152955"/>
    <w:rsid w:val="00153776"/>
    <w:rsid w:val="001567D2"/>
    <w:rsid w:val="00157664"/>
    <w:rsid w:val="001579CE"/>
    <w:rsid w:val="001604CC"/>
    <w:rsid w:val="001618CA"/>
    <w:rsid w:val="00161F56"/>
    <w:rsid w:val="001644D9"/>
    <w:rsid w:val="001650C1"/>
    <w:rsid w:val="001734EF"/>
    <w:rsid w:val="00180997"/>
    <w:rsid w:val="001858A2"/>
    <w:rsid w:val="001903A7"/>
    <w:rsid w:val="0019056D"/>
    <w:rsid w:val="00191980"/>
    <w:rsid w:val="00194D80"/>
    <w:rsid w:val="001957C4"/>
    <w:rsid w:val="00197909"/>
    <w:rsid w:val="001A448D"/>
    <w:rsid w:val="001A5416"/>
    <w:rsid w:val="001A5447"/>
    <w:rsid w:val="001A611B"/>
    <w:rsid w:val="001A6331"/>
    <w:rsid w:val="001B3617"/>
    <w:rsid w:val="001B3D42"/>
    <w:rsid w:val="001B485E"/>
    <w:rsid w:val="001B5A39"/>
    <w:rsid w:val="001B674F"/>
    <w:rsid w:val="001C2DDC"/>
    <w:rsid w:val="001C693B"/>
    <w:rsid w:val="001D180C"/>
    <w:rsid w:val="001F192B"/>
    <w:rsid w:val="001F2511"/>
    <w:rsid w:val="001F27DE"/>
    <w:rsid w:val="001F2859"/>
    <w:rsid w:val="001F3015"/>
    <w:rsid w:val="00200ACD"/>
    <w:rsid w:val="00201E95"/>
    <w:rsid w:val="00202335"/>
    <w:rsid w:val="00207975"/>
    <w:rsid w:val="0021016E"/>
    <w:rsid w:val="002106BF"/>
    <w:rsid w:val="002126C6"/>
    <w:rsid w:val="00216ECE"/>
    <w:rsid w:val="002174DF"/>
    <w:rsid w:val="002219BA"/>
    <w:rsid w:val="0022517F"/>
    <w:rsid w:val="002270F7"/>
    <w:rsid w:val="002301E0"/>
    <w:rsid w:val="002317B4"/>
    <w:rsid w:val="002333B5"/>
    <w:rsid w:val="00233880"/>
    <w:rsid w:val="00235145"/>
    <w:rsid w:val="0023754E"/>
    <w:rsid w:val="002434C7"/>
    <w:rsid w:val="00244660"/>
    <w:rsid w:val="00245AC2"/>
    <w:rsid w:val="00245D19"/>
    <w:rsid w:val="00246078"/>
    <w:rsid w:val="002467CB"/>
    <w:rsid w:val="00250439"/>
    <w:rsid w:val="0025603D"/>
    <w:rsid w:val="002565DC"/>
    <w:rsid w:val="002576DB"/>
    <w:rsid w:val="00257FCC"/>
    <w:rsid w:val="00267449"/>
    <w:rsid w:val="00267ADA"/>
    <w:rsid w:val="0027488C"/>
    <w:rsid w:val="00274CEC"/>
    <w:rsid w:val="002769EF"/>
    <w:rsid w:val="00277A4B"/>
    <w:rsid w:val="00284494"/>
    <w:rsid w:val="00284BED"/>
    <w:rsid w:val="00284E7B"/>
    <w:rsid w:val="00284EEC"/>
    <w:rsid w:val="002870C9"/>
    <w:rsid w:val="00287DA9"/>
    <w:rsid w:val="00290C84"/>
    <w:rsid w:val="00291525"/>
    <w:rsid w:val="0029161E"/>
    <w:rsid w:val="00295816"/>
    <w:rsid w:val="002A37E5"/>
    <w:rsid w:val="002A4150"/>
    <w:rsid w:val="002B05AE"/>
    <w:rsid w:val="002B4EAD"/>
    <w:rsid w:val="002C004F"/>
    <w:rsid w:val="002C0B1D"/>
    <w:rsid w:val="002C2929"/>
    <w:rsid w:val="002C2F69"/>
    <w:rsid w:val="002C469C"/>
    <w:rsid w:val="002C63EE"/>
    <w:rsid w:val="002D0292"/>
    <w:rsid w:val="002D03C4"/>
    <w:rsid w:val="002D1215"/>
    <w:rsid w:val="002D328B"/>
    <w:rsid w:val="002D3760"/>
    <w:rsid w:val="002D4007"/>
    <w:rsid w:val="002D5452"/>
    <w:rsid w:val="002D6413"/>
    <w:rsid w:val="002D7744"/>
    <w:rsid w:val="002E1839"/>
    <w:rsid w:val="002E1C93"/>
    <w:rsid w:val="002E2410"/>
    <w:rsid w:val="002E2CDC"/>
    <w:rsid w:val="002E37AE"/>
    <w:rsid w:val="002E3BAA"/>
    <w:rsid w:val="002E4003"/>
    <w:rsid w:val="002E4A97"/>
    <w:rsid w:val="00313259"/>
    <w:rsid w:val="00313388"/>
    <w:rsid w:val="00313518"/>
    <w:rsid w:val="0032130F"/>
    <w:rsid w:val="003225BB"/>
    <w:rsid w:val="003238E2"/>
    <w:rsid w:val="003253F0"/>
    <w:rsid w:val="00326C9B"/>
    <w:rsid w:val="00330E40"/>
    <w:rsid w:val="00334031"/>
    <w:rsid w:val="00335F9C"/>
    <w:rsid w:val="00337086"/>
    <w:rsid w:val="00341BDB"/>
    <w:rsid w:val="003420A3"/>
    <w:rsid w:val="00344127"/>
    <w:rsid w:val="003478B4"/>
    <w:rsid w:val="0035081E"/>
    <w:rsid w:val="0035175F"/>
    <w:rsid w:val="00351EA5"/>
    <w:rsid w:val="00354C17"/>
    <w:rsid w:val="00361422"/>
    <w:rsid w:val="00361450"/>
    <w:rsid w:val="00361A79"/>
    <w:rsid w:val="00363215"/>
    <w:rsid w:val="00363DCE"/>
    <w:rsid w:val="003640D6"/>
    <w:rsid w:val="00364BCC"/>
    <w:rsid w:val="00366B1F"/>
    <w:rsid w:val="00371A07"/>
    <w:rsid w:val="003728D1"/>
    <w:rsid w:val="00373B4E"/>
    <w:rsid w:val="0037480A"/>
    <w:rsid w:val="00376B30"/>
    <w:rsid w:val="0037724F"/>
    <w:rsid w:val="0038011E"/>
    <w:rsid w:val="00382275"/>
    <w:rsid w:val="00382C53"/>
    <w:rsid w:val="0038699A"/>
    <w:rsid w:val="00387BAC"/>
    <w:rsid w:val="00390C17"/>
    <w:rsid w:val="0039418A"/>
    <w:rsid w:val="00394E79"/>
    <w:rsid w:val="00395D0F"/>
    <w:rsid w:val="003A043E"/>
    <w:rsid w:val="003A2230"/>
    <w:rsid w:val="003A41F8"/>
    <w:rsid w:val="003A748F"/>
    <w:rsid w:val="003B4828"/>
    <w:rsid w:val="003B55C0"/>
    <w:rsid w:val="003B7D42"/>
    <w:rsid w:val="003C00AD"/>
    <w:rsid w:val="003C3378"/>
    <w:rsid w:val="003C3632"/>
    <w:rsid w:val="003C37F7"/>
    <w:rsid w:val="003D39C9"/>
    <w:rsid w:val="003D456B"/>
    <w:rsid w:val="003D4A3D"/>
    <w:rsid w:val="003D4B26"/>
    <w:rsid w:val="003D6411"/>
    <w:rsid w:val="003D7812"/>
    <w:rsid w:val="003E5B8E"/>
    <w:rsid w:val="003E60F2"/>
    <w:rsid w:val="003F06F9"/>
    <w:rsid w:val="003F47AF"/>
    <w:rsid w:val="003F6948"/>
    <w:rsid w:val="003F7D24"/>
    <w:rsid w:val="00400426"/>
    <w:rsid w:val="00401EEB"/>
    <w:rsid w:val="004021DC"/>
    <w:rsid w:val="004031B8"/>
    <w:rsid w:val="004056CA"/>
    <w:rsid w:val="00406FFA"/>
    <w:rsid w:val="004124EA"/>
    <w:rsid w:val="004130F1"/>
    <w:rsid w:val="00416016"/>
    <w:rsid w:val="004161E5"/>
    <w:rsid w:val="00420942"/>
    <w:rsid w:val="00421CC5"/>
    <w:rsid w:val="00427941"/>
    <w:rsid w:val="00431F27"/>
    <w:rsid w:val="004350B9"/>
    <w:rsid w:val="0043678C"/>
    <w:rsid w:val="00445E6E"/>
    <w:rsid w:val="004460CF"/>
    <w:rsid w:val="004476D0"/>
    <w:rsid w:val="00451905"/>
    <w:rsid w:val="00453DDC"/>
    <w:rsid w:val="00454CB4"/>
    <w:rsid w:val="004625E7"/>
    <w:rsid w:val="0046269F"/>
    <w:rsid w:val="0046533A"/>
    <w:rsid w:val="004735CC"/>
    <w:rsid w:val="00476A43"/>
    <w:rsid w:val="00476AF7"/>
    <w:rsid w:val="00482D84"/>
    <w:rsid w:val="00483F84"/>
    <w:rsid w:val="00485E30"/>
    <w:rsid w:val="0049097D"/>
    <w:rsid w:val="004A0B47"/>
    <w:rsid w:val="004A1D1F"/>
    <w:rsid w:val="004A3878"/>
    <w:rsid w:val="004A4D1D"/>
    <w:rsid w:val="004A5B7B"/>
    <w:rsid w:val="004A7A85"/>
    <w:rsid w:val="004B164C"/>
    <w:rsid w:val="004B2D33"/>
    <w:rsid w:val="004B65F6"/>
    <w:rsid w:val="004C0830"/>
    <w:rsid w:val="004C254D"/>
    <w:rsid w:val="004C7214"/>
    <w:rsid w:val="004C7403"/>
    <w:rsid w:val="004C7A01"/>
    <w:rsid w:val="004D0683"/>
    <w:rsid w:val="004D1BC2"/>
    <w:rsid w:val="004D336A"/>
    <w:rsid w:val="004D3C9B"/>
    <w:rsid w:val="004D5AA8"/>
    <w:rsid w:val="004D62F1"/>
    <w:rsid w:val="004D78B5"/>
    <w:rsid w:val="004E40D4"/>
    <w:rsid w:val="004E459F"/>
    <w:rsid w:val="004E6DD8"/>
    <w:rsid w:val="004E7A52"/>
    <w:rsid w:val="004F2959"/>
    <w:rsid w:val="004F2F65"/>
    <w:rsid w:val="004F5582"/>
    <w:rsid w:val="004F592F"/>
    <w:rsid w:val="004F5CF1"/>
    <w:rsid w:val="004F75BB"/>
    <w:rsid w:val="004F7CE3"/>
    <w:rsid w:val="00503976"/>
    <w:rsid w:val="00514676"/>
    <w:rsid w:val="005148D0"/>
    <w:rsid w:val="00516238"/>
    <w:rsid w:val="00532DC6"/>
    <w:rsid w:val="00537E62"/>
    <w:rsid w:val="00544148"/>
    <w:rsid w:val="00547B9E"/>
    <w:rsid w:val="005525CE"/>
    <w:rsid w:val="00554355"/>
    <w:rsid w:val="00557D8D"/>
    <w:rsid w:val="00562630"/>
    <w:rsid w:val="00566905"/>
    <w:rsid w:val="00573E4C"/>
    <w:rsid w:val="00576D28"/>
    <w:rsid w:val="005847BB"/>
    <w:rsid w:val="0058538F"/>
    <w:rsid w:val="00587BFA"/>
    <w:rsid w:val="005956BE"/>
    <w:rsid w:val="005A2E4B"/>
    <w:rsid w:val="005A3146"/>
    <w:rsid w:val="005A4C30"/>
    <w:rsid w:val="005A5B48"/>
    <w:rsid w:val="005B2CB7"/>
    <w:rsid w:val="005B2E98"/>
    <w:rsid w:val="005B3FF6"/>
    <w:rsid w:val="005B47ED"/>
    <w:rsid w:val="005B4AF1"/>
    <w:rsid w:val="005B61F2"/>
    <w:rsid w:val="005B6A56"/>
    <w:rsid w:val="005C1935"/>
    <w:rsid w:val="005C1CB3"/>
    <w:rsid w:val="005C1DE3"/>
    <w:rsid w:val="005C375B"/>
    <w:rsid w:val="005C6FEF"/>
    <w:rsid w:val="005D7025"/>
    <w:rsid w:val="005E4D9D"/>
    <w:rsid w:val="005E5504"/>
    <w:rsid w:val="005E649D"/>
    <w:rsid w:val="005E65CE"/>
    <w:rsid w:val="005E6930"/>
    <w:rsid w:val="005F0528"/>
    <w:rsid w:val="005F57DF"/>
    <w:rsid w:val="005F65A9"/>
    <w:rsid w:val="0060429A"/>
    <w:rsid w:val="00610347"/>
    <w:rsid w:val="00610C00"/>
    <w:rsid w:val="00613768"/>
    <w:rsid w:val="00615770"/>
    <w:rsid w:val="0061664A"/>
    <w:rsid w:val="006201AF"/>
    <w:rsid w:val="00625E07"/>
    <w:rsid w:val="006268E3"/>
    <w:rsid w:val="00634D1B"/>
    <w:rsid w:val="00635295"/>
    <w:rsid w:val="00635F03"/>
    <w:rsid w:val="00640636"/>
    <w:rsid w:val="00641F97"/>
    <w:rsid w:val="006440D5"/>
    <w:rsid w:val="0064534A"/>
    <w:rsid w:val="00645368"/>
    <w:rsid w:val="00646B2A"/>
    <w:rsid w:val="00646E0F"/>
    <w:rsid w:val="00651F60"/>
    <w:rsid w:val="006542B4"/>
    <w:rsid w:val="00657CB8"/>
    <w:rsid w:val="00660DB0"/>
    <w:rsid w:val="00660FC7"/>
    <w:rsid w:val="00663E45"/>
    <w:rsid w:val="00666D88"/>
    <w:rsid w:val="006670C1"/>
    <w:rsid w:val="00671DE6"/>
    <w:rsid w:val="006735B9"/>
    <w:rsid w:val="00674DB7"/>
    <w:rsid w:val="00675517"/>
    <w:rsid w:val="0067646D"/>
    <w:rsid w:val="00682F28"/>
    <w:rsid w:val="0068418D"/>
    <w:rsid w:val="00685611"/>
    <w:rsid w:val="00686296"/>
    <w:rsid w:val="00691FE3"/>
    <w:rsid w:val="00694855"/>
    <w:rsid w:val="00694AD7"/>
    <w:rsid w:val="00694DDC"/>
    <w:rsid w:val="0069517F"/>
    <w:rsid w:val="006A0CB8"/>
    <w:rsid w:val="006A5E5A"/>
    <w:rsid w:val="006B19B4"/>
    <w:rsid w:val="006B2D1C"/>
    <w:rsid w:val="006B6790"/>
    <w:rsid w:val="006C018F"/>
    <w:rsid w:val="006C0BB8"/>
    <w:rsid w:val="006C0EC4"/>
    <w:rsid w:val="006C235B"/>
    <w:rsid w:val="006C4AFF"/>
    <w:rsid w:val="006C515A"/>
    <w:rsid w:val="006C7FD3"/>
    <w:rsid w:val="006D1EB2"/>
    <w:rsid w:val="006D25B1"/>
    <w:rsid w:val="006D2E09"/>
    <w:rsid w:val="006D3145"/>
    <w:rsid w:val="006D5246"/>
    <w:rsid w:val="006D56A4"/>
    <w:rsid w:val="006D7383"/>
    <w:rsid w:val="006E0C6F"/>
    <w:rsid w:val="006E3796"/>
    <w:rsid w:val="006E3FBC"/>
    <w:rsid w:val="006E4227"/>
    <w:rsid w:val="006E5A55"/>
    <w:rsid w:val="006F18D3"/>
    <w:rsid w:val="006F316E"/>
    <w:rsid w:val="006F5AF9"/>
    <w:rsid w:val="006F6720"/>
    <w:rsid w:val="006F6968"/>
    <w:rsid w:val="006F74B9"/>
    <w:rsid w:val="00700B6F"/>
    <w:rsid w:val="007012B5"/>
    <w:rsid w:val="00701656"/>
    <w:rsid w:val="007060DA"/>
    <w:rsid w:val="0070766D"/>
    <w:rsid w:val="00707AD6"/>
    <w:rsid w:val="00710629"/>
    <w:rsid w:val="00713ABB"/>
    <w:rsid w:val="00716463"/>
    <w:rsid w:val="0071661B"/>
    <w:rsid w:val="007304B2"/>
    <w:rsid w:val="00730BA5"/>
    <w:rsid w:val="0074009F"/>
    <w:rsid w:val="00743419"/>
    <w:rsid w:val="00745A33"/>
    <w:rsid w:val="00747881"/>
    <w:rsid w:val="0075026F"/>
    <w:rsid w:val="00754DAB"/>
    <w:rsid w:val="0075754B"/>
    <w:rsid w:val="00760AD0"/>
    <w:rsid w:val="00763067"/>
    <w:rsid w:val="0076496A"/>
    <w:rsid w:val="00770F99"/>
    <w:rsid w:val="00772450"/>
    <w:rsid w:val="007728C4"/>
    <w:rsid w:val="00773574"/>
    <w:rsid w:val="00773D53"/>
    <w:rsid w:val="00777E78"/>
    <w:rsid w:val="007816D4"/>
    <w:rsid w:val="00782F68"/>
    <w:rsid w:val="007870C8"/>
    <w:rsid w:val="0079076B"/>
    <w:rsid w:val="007952F8"/>
    <w:rsid w:val="00797C4F"/>
    <w:rsid w:val="007A01A1"/>
    <w:rsid w:val="007A220C"/>
    <w:rsid w:val="007A553E"/>
    <w:rsid w:val="007A60C3"/>
    <w:rsid w:val="007A6E8B"/>
    <w:rsid w:val="007B008A"/>
    <w:rsid w:val="007B04E3"/>
    <w:rsid w:val="007B117F"/>
    <w:rsid w:val="007B1E71"/>
    <w:rsid w:val="007B4350"/>
    <w:rsid w:val="007B70D2"/>
    <w:rsid w:val="007C47A5"/>
    <w:rsid w:val="007C4BD3"/>
    <w:rsid w:val="007C5A46"/>
    <w:rsid w:val="007D0A4B"/>
    <w:rsid w:val="007D31BD"/>
    <w:rsid w:val="007D3465"/>
    <w:rsid w:val="007D440A"/>
    <w:rsid w:val="007D53DC"/>
    <w:rsid w:val="007E0285"/>
    <w:rsid w:val="007E03F8"/>
    <w:rsid w:val="007E1DDF"/>
    <w:rsid w:val="007E220F"/>
    <w:rsid w:val="007E6461"/>
    <w:rsid w:val="007E6A75"/>
    <w:rsid w:val="007F1A40"/>
    <w:rsid w:val="007F204B"/>
    <w:rsid w:val="007F39DA"/>
    <w:rsid w:val="0080059B"/>
    <w:rsid w:val="008031EB"/>
    <w:rsid w:val="00805167"/>
    <w:rsid w:val="00806217"/>
    <w:rsid w:val="00810CFB"/>
    <w:rsid w:val="008119D0"/>
    <w:rsid w:val="00811F37"/>
    <w:rsid w:val="008123EC"/>
    <w:rsid w:val="00812EB3"/>
    <w:rsid w:val="00815F25"/>
    <w:rsid w:val="00817E39"/>
    <w:rsid w:val="00820551"/>
    <w:rsid w:val="00821355"/>
    <w:rsid w:val="008236F3"/>
    <w:rsid w:val="00824673"/>
    <w:rsid w:val="00827913"/>
    <w:rsid w:val="00831C6D"/>
    <w:rsid w:val="00832482"/>
    <w:rsid w:val="00833384"/>
    <w:rsid w:val="0083394A"/>
    <w:rsid w:val="00834F3C"/>
    <w:rsid w:val="00835635"/>
    <w:rsid w:val="00835662"/>
    <w:rsid w:val="008357DB"/>
    <w:rsid w:val="008425E6"/>
    <w:rsid w:val="0084707E"/>
    <w:rsid w:val="008474B0"/>
    <w:rsid w:val="008529BE"/>
    <w:rsid w:val="0085422E"/>
    <w:rsid w:val="00854649"/>
    <w:rsid w:val="00855719"/>
    <w:rsid w:val="008567F7"/>
    <w:rsid w:val="00856E77"/>
    <w:rsid w:val="00862723"/>
    <w:rsid w:val="00865959"/>
    <w:rsid w:val="00865B3F"/>
    <w:rsid w:val="008778B5"/>
    <w:rsid w:val="008778C4"/>
    <w:rsid w:val="00877E59"/>
    <w:rsid w:val="00880349"/>
    <w:rsid w:val="008839C3"/>
    <w:rsid w:val="008854C4"/>
    <w:rsid w:val="00887216"/>
    <w:rsid w:val="00891163"/>
    <w:rsid w:val="008933F0"/>
    <w:rsid w:val="00894D6A"/>
    <w:rsid w:val="008A6E97"/>
    <w:rsid w:val="008A7CB3"/>
    <w:rsid w:val="008B49B5"/>
    <w:rsid w:val="008B61C8"/>
    <w:rsid w:val="008C345E"/>
    <w:rsid w:val="008C3652"/>
    <w:rsid w:val="008C5CA9"/>
    <w:rsid w:val="008D38D0"/>
    <w:rsid w:val="008D725D"/>
    <w:rsid w:val="008E1E9E"/>
    <w:rsid w:val="008E4CA2"/>
    <w:rsid w:val="008E6C4D"/>
    <w:rsid w:val="008F0624"/>
    <w:rsid w:val="008F2A23"/>
    <w:rsid w:val="008F32C4"/>
    <w:rsid w:val="008F3EF0"/>
    <w:rsid w:val="008F587B"/>
    <w:rsid w:val="008F6915"/>
    <w:rsid w:val="009004C8"/>
    <w:rsid w:val="009019E4"/>
    <w:rsid w:val="009021D3"/>
    <w:rsid w:val="009023F9"/>
    <w:rsid w:val="00902F59"/>
    <w:rsid w:val="00906BA5"/>
    <w:rsid w:val="00910502"/>
    <w:rsid w:val="00910F88"/>
    <w:rsid w:val="00911EC9"/>
    <w:rsid w:val="00916DB6"/>
    <w:rsid w:val="00917DBD"/>
    <w:rsid w:val="00920C8D"/>
    <w:rsid w:val="00922784"/>
    <w:rsid w:val="0092555B"/>
    <w:rsid w:val="0092569C"/>
    <w:rsid w:val="00930F0A"/>
    <w:rsid w:val="0093426E"/>
    <w:rsid w:val="009359AE"/>
    <w:rsid w:val="00935DBA"/>
    <w:rsid w:val="00941C4F"/>
    <w:rsid w:val="00941FC7"/>
    <w:rsid w:val="0094285F"/>
    <w:rsid w:val="0094427F"/>
    <w:rsid w:val="00944453"/>
    <w:rsid w:val="00945D30"/>
    <w:rsid w:val="009475CD"/>
    <w:rsid w:val="00947CC4"/>
    <w:rsid w:val="00947F1C"/>
    <w:rsid w:val="00951D52"/>
    <w:rsid w:val="0095496F"/>
    <w:rsid w:val="00961E2C"/>
    <w:rsid w:val="00962981"/>
    <w:rsid w:val="00962D88"/>
    <w:rsid w:val="0096596F"/>
    <w:rsid w:val="00967EBE"/>
    <w:rsid w:val="00967F3E"/>
    <w:rsid w:val="00974F52"/>
    <w:rsid w:val="009761CD"/>
    <w:rsid w:val="009768A1"/>
    <w:rsid w:val="00976D73"/>
    <w:rsid w:val="009868FB"/>
    <w:rsid w:val="00986E8A"/>
    <w:rsid w:val="0099538D"/>
    <w:rsid w:val="0099625D"/>
    <w:rsid w:val="009A4096"/>
    <w:rsid w:val="009A4573"/>
    <w:rsid w:val="009A4C88"/>
    <w:rsid w:val="009A74E2"/>
    <w:rsid w:val="009B0826"/>
    <w:rsid w:val="009B0CA0"/>
    <w:rsid w:val="009B12CE"/>
    <w:rsid w:val="009B6622"/>
    <w:rsid w:val="009C1634"/>
    <w:rsid w:val="009C5650"/>
    <w:rsid w:val="009C67C8"/>
    <w:rsid w:val="009D0150"/>
    <w:rsid w:val="009D073D"/>
    <w:rsid w:val="009D0A97"/>
    <w:rsid w:val="009D1743"/>
    <w:rsid w:val="009D359E"/>
    <w:rsid w:val="009D5240"/>
    <w:rsid w:val="009E47D1"/>
    <w:rsid w:val="009E54B6"/>
    <w:rsid w:val="009E5FDC"/>
    <w:rsid w:val="009F2966"/>
    <w:rsid w:val="009F2CC7"/>
    <w:rsid w:val="009F37D2"/>
    <w:rsid w:val="009F3B6E"/>
    <w:rsid w:val="009F5C1B"/>
    <w:rsid w:val="00A01C9A"/>
    <w:rsid w:val="00A04085"/>
    <w:rsid w:val="00A066FE"/>
    <w:rsid w:val="00A135F5"/>
    <w:rsid w:val="00A167AD"/>
    <w:rsid w:val="00A23397"/>
    <w:rsid w:val="00A23C4A"/>
    <w:rsid w:val="00A2510E"/>
    <w:rsid w:val="00A267E7"/>
    <w:rsid w:val="00A26AFA"/>
    <w:rsid w:val="00A27DA1"/>
    <w:rsid w:val="00A30C5E"/>
    <w:rsid w:val="00A31A07"/>
    <w:rsid w:val="00A31D54"/>
    <w:rsid w:val="00A4373D"/>
    <w:rsid w:val="00A43A52"/>
    <w:rsid w:val="00A4775D"/>
    <w:rsid w:val="00A47EB5"/>
    <w:rsid w:val="00A54758"/>
    <w:rsid w:val="00A548CF"/>
    <w:rsid w:val="00A56F44"/>
    <w:rsid w:val="00A571F2"/>
    <w:rsid w:val="00A62B4F"/>
    <w:rsid w:val="00A71425"/>
    <w:rsid w:val="00A720E8"/>
    <w:rsid w:val="00A72336"/>
    <w:rsid w:val="00A72DAF"/>
    <w:rsid w:val="00A744B1"/>
    <w:rsid w:val="00A74753"/>
    <w:rsid w:val="00A74CA5"/>
    <w:rsid w:val="00A81BA3"/>
    <w:rsid w:val="00A81D8E"/>
    <w:rsid w:val="00A81F95"/>
    <w:rsid w:val="00A854E9"/>
    <w:rsid w:val="00A85783"/>
    <w:rsid w:val="00A85A32"/>
    <w:rsid w:val="00A91087"/>
    <w:rsid w:val="00A94C5E"/>
    <w:rsid w:val="00A95FC8"/>
    <w:rsid w:val="00AA4868"/>
    <w:rsid w:val="00AA4E31"/>
    <w:rsid w:val="00AB2B4D"/>
    <w:rsid w:val="00AB4D39"/>
    <w:rsid w:val="00AB558E"/>
    <w:rsid w:val="00AB7E14"/>
    <w:rsid w:val="00AC22DC"/>
    <w:rsid w:val="00AC27ED"/>
    <w:rsid w:val="00AC3301"/>
    <w:rsid w:val="00AC56A0"/>
    <w:rsid w:val="00AC6C04"/>
    <w:rsid w:val="00AC78B8"/>
    <w:rsid w:val="00AD1A3A"/>
    <w:rsid w:val="00AD202A"/>
    <w:rsid w:val="00AD526F"/>
    <w:rsid w:val="00AD5877"/>
    <w:rsid w:val="00AD71A9"/>
    <w:rsid w:val="00AE4D71"/>
    <w:rsid w:val="00AE5247"/>
    <w:rsid w:val="00AF6F3D"/>
    <w:rsid w:val="00B021C1"/>
    <w:rsid w:val="00B0573D"/>
    <w:rsid w:val="00B05D15"/>
    <w:rsid w:val="00B07F87"/>
    <w:rsid w:val="00B1015F"/>
    <w:rsid w:val="00B103A6"/>
    <w:rsid w:val="00B11532"/>
    <w:rsid w:val="00B14080"/>
    <w:rsid w:val="00B14372"/>
    <w:rsid w:val="00B14C77"/>
    <w:rsid w:val="00B17826"/>
    <w:rsid w:val="00B239A4"/>
    <w:rsid w:val="00B24377"/>
    <w:rsid w:val="00B24609"/>
    <w:rsid w:val="00B25ABD"/>
    <w:rsid w:val="00B31CAC"/>
    <w:rsid w:val="00B325A7"/>
    <w:rsid w:val="00B457E6"/>
    <w:rsid w:val="00B46048"/>
    <w:rsid w:val="00B472C9"/>
    <w:rsid w:val="00B47D71"/>
    <w:rsid w:val="00B50154"/>
    <w:rsid w:val="00B50D33"/>
    <w:rsid w:val="00B52E83"/>
    <w:rsid w:val="00B544C4"/>
    <w:rsid w:val="00B54B72"/>
    <w:rsid w:val="00B6140D"/>
    <w:rsid w:val="00B61493"/>
    <w:rsid w:val="00B6209E"/>
    <w:rsid w:val="00B65048"/>
    <w:rsid w:val="00B719CC"/>
    <w:rsid w:val="00B71E36"/>
    <w:rsid w:val="00B72858"/>
    <w:rsid w:val="00B75157"/>
    <w:rsid w:val="00B77AA7"/>
    <w:rsid w:val="00B77FDA"/>
    <w:rsid w:val="00B8003A"/>
    <w:rsid w:val="00B81445"/>
    <w:rsid w:val="00B817A8"/>
    <w:rsid w:val="00B83305"/>
    <w:rsid w:val="00B84DA4"/>
    <w:rsid w:val="00B8582A"/>
    <w:rsid w:val="00B87613"/>
    <w:rsid w:val="00B90452"/>
    <w:rsid w:val="00B93A6F"/>
    <w:rsid w:val="00BA3545"/>
    <w:rsid w:val="00BA4F10"/>
    <w:rsid w:val="00BA66C0"/>
    <w:rsid w:val="00BA6F75"/>
    <w:rsid w:val="00BB0393"/>
    <w:rsid w:val="00BB479B"/>
    <w:rsid w:val="00BC271E"/>
    <w:rsid w:val="00BC4B83"/>
    <w:rsid w:val="00BC6B3B"/>
    <w:rsid w:val="00BC6BB7"/>
    <w:rsid w:val="00BD1F73"/>
    <w:rsid w:val="00BD3FF2"/>
    <w:rsid w:val="00BD4E1F"/>
    <w:rsid w:val="00BD4EDE"/>
    <w:rsid w:val="00BE2CAA"/>
    <w:rsid w:val="00BE3B17"/>
    <w:rsid w:val="00BE3B78"/>
    <w:rsid w:val="00BE4B5B"/>
    <w:rsid w:val="00BE5B6A"/>
    <w:rsid w:val="00BE7857"/>
    <w:rsid w:val="00BF062E"/>
    <w:rsid w:val="00BF73E5"/>
    <w:rsid w:val="00C0012D"/>
    <w:rsid w:val="00C03447"/>
    <w:rsid w:val="00C04BBD"/>
    <w:rsid w:val="00C05530"/>
    <w:rsid w:val="00C06E12"/>
    <w:rsid w:val="00C10E07"/>
    <w:rsid w:val="00C12194"/>
    <w:rsid w:val="00C14BFE"/>
    <w:rsid w:val="00C156D3"/>
    <w:rsid w:val="00C16E98"/>
    <w:rsid w:val="00C17C05"/>
    <w:rsid w:val="00C21D21"/>
    <w:rsid w:val="00C25901"/>
    <w:rsid w:val="00C261A0"/>
    <w:rsid w:val="00C26B9A"/>
    <w:rsid w:val="00C35E13"/>
    <w:rsid w:val="00C424EA"/>
    <w:rsid w:val="00C42E47"/>
    <w:rsid w:val="00C435DB"/>
    <w:rsid w:val="00C44E34"/>
    <w:rsid w:val="00C45E3D"/>
    <w:rsid w:val="00C468D5"/>
    <w:rsid w:val="00C5171F"/>
    <w:rsid w:val="00C55959"/>
    <w:rsid w:val="00C563A0"/>
    <w:rsid w:val="00C61543"/>
    <w:rsid w:val="00C62C77"/>
    <w:rsid w:val="00C63EEC"/>
    <w:rsid w:val="00C64B84"/>
    <w:rsid w:val="00C66715"/>
    <w:rsid w:val="00C75919"/>
    <w:rsid w:val="00C75CB5"/>
    <w:rsid w:val="00C7713F"/>
    <w:rsid w:val="00C7797B"/>
    <w:rsid w:val="00C843F5"/>
    <w:rsid w:val="00C847B4"/>
    <w:rsid w:val="00C85962"/>
    <w:rsid w:val="00C902BF"/>
    <w:rsid w:val="00C94CB4"/>
    <w:rsid w:val="00C950E8"/>
    <w:rsid w:val="00C95A59"/>
    <w:rsid w:val="00CA1A63"/>
    <w:rsid w:val="00CA1EB9"/>
    <w:rsid w:val="00CA5752"/>
    <w:rsid w:val="00CA5F84"/>
    <w:rsid w:val="00CA648D"/>
    <w:rsid w:val="00CB0ED4"/>
    <w:rsid w:val="00CB4FB1"/>
    <w:rsid w:val="00CC0BFB"/>
    <w:rsid w:val="00CC6190"/>
    <w:rsid w:val="00CC6413"/>
    <w:rsid w:val="00CC734C"/>
    <w:rsid w:val="00CD19C2"/>
    <w:rsid w:val="00CD1F0B"/>
    <w:rsid w:val="00CD4660"/>
    <w:rsid w:val="00CD4809"/>
    <w:rsid w:val="00CD4EF5"/>
    <w:rsid w:val="00CD5CD6"/>
    <w:rsid w:val="00CE046A"/>
    <w:rsid w:val="00CE1071"/>
    <w:rsid w:val="00CE35AA"/>
    <w:rsid w:val="00CE3755"/>
    <w:rsid w:val="00CE5661"/>
    <w:rsid w:val="00CF0105"/>
    <w:rsid w:val="00CF2BE7"/>
    <w:rsid w:val="00CF7914"/>
    <w:rsid w:val="00D00123"/>
    <w:rsid w:val="00D03FF2"/>
    <w:rsid w:val="00D0568D"/>
    <w:rsid w:val="00D07500"/>
    <w:rsid w:val="00D07960"/>
    <w:rsid w:val="00D13BF2"/>
    <w:rsid w:val="00D166A0"/>
    <w:rsid w:val="00D1673F"/>
    <w:rsid w:val="00D175EC"/>
    <w:rsid w:val="00D24037"/>
    <w:rsid w:val="00D24063"/>
    <w:rsid w:val="00D31A20"/>
    <w:rsid w:val="00D34937"/>
    <w:rsid w:val="00D34D57"/>
    <w:rsid w:val="00D37067"/>
    <w:rsid w:val="00D41FB3"/>
    <w:rsid w:val="00D420FC"/>
    <w:rsid w:val="00D42C72"/>
    <w:rsid w:val="00D44F1D"/>
    <w:rsid w:val="00D44F9F"/>
    <w:rsid w:val="00D5627D"/>
    <w:rsid w:val="00D575DD"/>
    <w:rsid w:val="00D60FFD"/>
    <w:rsid w:val="00D65D7B"/>
    <w:rsid w:val="00D66C33"/>
    <w:rsid w:val="00D70EEB"/>
    <w:rsid w:val="00D7459A"/>
    <w:rsid w:val="00D74AAC"/>
    <w:rsid w:val="00D75B8E"/>
    <w:rsid w:val="00D77379"/>
    <w:rsid w:val="00D776A9"/>
    <w:rsid w:val="00D77F3F"/>
    <w:rsid w:val="00D82BE4"/>
    <w:rsid w:val="00D82DAF"/>
    <w:rsid w:val="00D87294"/>
    <w:rsid w:val="00D87B56"/>
    <w:rsid w:val="00D93EA7"/>
    <w:rsid w:val="00D94398"/>
    <w:rsid w:val="00D95F0B"/>
    <w:rsid w:val="00D96C73"/>
    <w:rsid w:val="00DA06B9"/>
    <w:rsid w:val="00DA16A6"/>
    <w:rsid w:val="00DA2376"/>
    <w:rsid w:val="00DA3B7A"/>
    <w:rsid w:val="00DA49CD"/>
    <w:rsid w:val="00DA7863"/>
    <w:rsid w:val="00DB3463"/>
    <w:rsid w:val="00DB3D60"/>
    <w:rsid w:val="00DB5D7F"/>
    <w:rsid w:val="00DC0027"/>
    <w:rsid w:val="00DC39A5"/>
    <w:rsid w:val="00DC3D24"/>
    <w:rsid w:val="00DC5AE8"/>
    <w:rsid w:val="00DC6CF8"/>
    <w:rsid w:val="00DC7DCF"/>
    <w:rsid w:val="00DD1360"/>
    <w:rsid w:val="00DD404C"/>
    <w:rsid w:val="00DD70C2"/>
    <w:rsid w:val="00DE024B"/>
    <w:rsid w:val="00DE3DDB"/>
    <w:rsid w:val="00DE60CA"/>
    <w:rsid w:val="00DE6917"/>
    <w:rsid w:val="00DF04D3"/>
    <w:rsid w:val="00DF12F2"/>
    <w:rsid w:val="00DF2870"/>
    <w:rsid w:val="00DF585D"/>
    <w:rsid w:val="00E01ED1"/>
    <w:rsid w:val="00E029A5"/>
    <w:rsid w:val="00E04212"/>
    <w:rsid w:val="00E0542F"/>
    <w:rsid w:val="00E06194"/>
    <w:rsid w:val="00E105DD"/>
    <w:rsid w:val="00E16F31"/>
    <w:rsid w:val="00E1710D"/>
    <w:rsid w:val="00E173AE"/>
    <w:rsid w:val="00E25951"/>
    <w:rsid w:val="00E26BFF"/>
    <w:rsid w:val="00E26F08"/>
    <w:rsid w:val="00E30064"/>
    <w:rsid w:val="00E31944"/>
    <w:rsid w:val="00E35766"/>
    <w:rsid w:val="00E378CF"/>
    <w:rsid w:val="00E42101"/>
    <w:rsid w:val="00E46E0D"/>
    <w:rsid w:val="00E5243E"/>
    <w:rsid w:val="00E57929"/>
    <w:rsid w:val="00E61457"/>
    <w:rsid w:val="00E65421"/>
    <w:rsid w:val="00E655F5"/>
    <w:rsid w:val="00E656A3"/>
    <w:rsid w:val="00E71C23"/>
    <w:rsid w:val="00E729B1"/>
    <w:rsid w:val="00E767F1"/>
    <w:rsid w:val="00E77E5C"/>
    <w:rsid w:val="00E82ACC"/>
    <w:rsid w:val="00E84363"/>
    <w:rsid w:val="00E869C3"/>
    <w:rsid w:val="00E92111"/>
    <w:rsid w:val="00E940D0"/>
    <w:rsid w:val="00E94899"/>
    <w:rsid w:val="00E97391"/>
    <w:rsid w:val="00EA0D02"/>
    <w:rsid w:val="00EA265E"/>
    <w:rsid w:val="00EA2CC5"/>
    <w:rsid w:val="00EA3CA7"/>
    <w:rsid w:val="00EA5F0C"/>
    <w:rsid w:val="00EB0FAA"/>
    <w:rsid w:val="00EB29E6"/>
    <w:rsid w:val="00EB3EFF"/>
    <w:rsid w:val="00EB4736"/>
    <w:rsid w:val="00EB52A0"/>
    <w:rsid w:val="00EC1ABF"/>
    <w:rsid w:val="00EC36AE"/>
    <w:rsid w:val="00EC7335"/>
    <w:rsid w:val="00EC73A4"/>
    <w:rsid w:val="00ED0637"/>
    <w:rsid w:val="00ED2C2A"/>
    <w:rsid w:val="00ED45B9"/>
    <w:rsid w:val="00EE34BF"/>
    <w:rsid w:val="00EE4FC0"/>
    <w:rsid w:val="00EE7BDC"/>
    <w:rsid w:val="00EF062E"/>
    <w:rsid w:val="00EF475C"/>
    <w:rsid w:val="00F0194B"/>
    <w:rsid w:val="00F01FE2"/>
    <w:rsid w:val="00F03E9A"/>
    <w:rsid w:val="00F05570"/>
    <w:rsid w:val="00F05AF9"/>
    <w:rsid w:val="00F13426"/>
    <w:rsid w:val="00F17446"/>
    <w:rsid w:val="00F23939"/>
    <w:rsid w:val="00F27651"/>
    <w:rsid w:val="00F30A93"/>
    <w:rsid w:val="00F3224C"/>
    <w:rsid w:val="00F34515"/>
    <w:rsid w:val="00F42FA0"/>
    <w:rsid w:val="00F4404A"/>
    <w:rsid w:val="00F451AE"/>
    <w:rsid w:val="00F459DE"/>
    <w:rsid w:val="00F4633D"/>
    <w:rsid w:val="00F527E7"/>
    <w:rsid w:val="00F54A81"/>
    <w:rsid w:val="00F551CC"/>
    <w:rsid w:val="00F60136"/>
    <w:rsid w:val="00F619F1"/>
    <w:rsid w:val="00F61D22"/>
    <w:rsid w:val="00F65EDF"/>
    <w:rsid w:val="00F670FC"/>
    <w:rsid w:val="00F71441"/>
    <w:rsid w:val="00F71EDF"/>
    <w:rsid w:val="00F72668"/>
    <w:rsid w:val="00F761F6"/>
    <w:rsid w:val="00F77912"/>
    <w:rsid w:val="00F8008E"/>
    <w:rsid w:val="00F8155D"/>
    <w:rsid w:val="00F82003"/>
    <w:rsid w:val="00F859C5"/>
    <w:rsid w:val="00F86C27"/>
    <w:rsid w:val="00F92D3E"/>
    <w:rsid w:val="00F937E6"/>
    <w:rsid w:val="00F97874"/>
    <w:rsid w:val="00FA0E5E"/>
    <w:rsid w:val="00FA2162"/>
    <w:rsid w:val="00FA2643"/>
    <w:rsid w:val="00FA2B2E"/>
    <w:rsid w:val="00FA4049"/>
    <w:rsid w:val="00FA4580"/>
    <w:rsid w:val="00FA532F"/>
    <w:rsid w:val="00FB00D1"/>
    <w:rsid w:val="00FB09EA"/>
    <w:rsid w:val="00FB206D"/>
    <w:rsid w:val="00FB2192"/>
    <w:rsid w:val="00FB3AD3"/>
    <w:rsid w:val="00FB3DDB"/>
    <w:rsid w:val="00FB6C89"/>
    <w:rsid w:val="00FB7600"/>
    <w:rsid w:val="00FB7CA8"/>
    <w:rsid w:val="00FC270F"/>
    <w:rsid w:val="00FC426B"/>
    <w:rsid w:val="00FC57EF"/>
    <w:rsid w:val="00FC5AEA"/>
    <w:rsid w:val="00FC7B54"/>
    <w:rsid w:val="00FD0B8D"/>
    <w:rsid w:val="00FD1C1D"/>
    <w:rsid w:val="00FD4A70"/>
    <w:rsid w:val="00FD79E3"/>
    <w:rsid w:val="00FD7C4C"/>
    <w:rsid w:val="00FE0E5A"/>
    <w:rsid w:val="00FE2459"/>
    <w:rsid w:val="00FE34E5"/>
    <w:rsid w:val="00FE5E26"/>
    <w:rsid w:val="00FE7608"/>
    <w:rsid w:val="00FF028D"/>
    <w:rsid w:val="00FF145A"/>
    <w:rsid w:val="00FF24B6"/>
    <w:rsid w:val="00FF431A"/>
    <w:rsid w:val="00FF4B75"/>
    <w:rsid w:val="00FF5177"/>
    <w:rsid w:val="00FF6372"/>
    <w:rsid w:val="027B4C6F"/>
    <w:rsid w:val="0344AAF5"/>
    <w:rsid w:val="04C4ECB5"/>
    <w:rsid w:val="055EBB0D"/>
    <w:rsid w:val="05A01D8A"/>
    <w:rsid w:val="0633C8F3"/>
    <w:rsid w:val="065A61EE"/>
    <w:rsid w:val="06BA8410"/>
    <w:rsid w:val="0794F29C"/>
    <w:rsid w:val="0867C639"/>
    <w:rsid w:val="086AF3DF"/>
    <w:rsid w:val="08DCC8C2"/>
    <w:rsid w:val="09F18D5A"/>
    <w:rsid w:val="0A856B94"/>
    <w:rsid w:val="0CA8347B"/>
    <w:rsid w:val="0E37158B"/>
    <w:rsid w:val="0EB9E02C"/>
    <w:rsid w:val="0EFD755A"/>
    <w:rsid w:val="0F373057"/>
    <w:rsid w:val="11E4D8A3"/>
    <w:rsid w:val="12A24FC8"/>
    <w:rsid w:val="13908315"/>
    <w:rsid w:val="13D0BF3F"/>
    <w:rsid w:val="14735332"/>
    <w:rsid w:val="14E42AC1"/>
    <w:rsid w:val="1527340A"/>
    <w:rsid w:val="176A0A27"/>
    <w:rsid w:val="177AAE81"/>
    <w:rsid w:val="181FC792"/>
    <w:rsid w:val="187BF83D"/>
    <w:rsid w:val="19045284"/>
    <w:rsid w:val="19A039EF"/>
    <w:rsid w:val="1AFE369E"/>
    <w:rsid w:val="1B64E485"/>
    <w:rsid w:val="1B9E24B0"/>
    <w:rsid w:val="1CA4FE12"/>
    <w:rsid w:val="1E43EB09"/>
    <w:rsid w:val="1E70B7EE"/>
    <w:rsid w:val="1FFB88AD"/>
    <w:rsid w:val="21DB7B1C"/>
    <w:rsid w:val="2252FBB4"/>
    <w:rsid w:val="24859793"/>
    <w:rsid w:val="24B0055F"/>
    <w:rsid w:val="24D2ADDE"/>
    <w:rsid w:val="25128466"/>
    <w:rsid w:val="253C5BB5"/>
    <w:rsid w:val="25476959"/>
    <w:rsid w:val="2638A2AB"/>
    <w:rsid w:val="2673A843"/>
    <w:rsid w:val="27C2C934"/>
    <w:rsid w:val="2819C543"/>
    <w:rsid w:val="287A7CA9"/>
    <w:rsid w:val="28C4A92F"/>
    <w:rsid w:val="297594AF"/>
    <w:rsid w:val="2A16BD44"/>
    <w:rsid w:val="2B7C74A8"/>
    <w:rsid w:val="2BAA62B6"/>
    <w:rsid w:val="2CAE6FF4"/>
    <w:rsid w:val="2D7B5B88"/>
    <w:rsid w:val="2D99ADE9"/>
    <w:rsid w:val="2DEF7490"/>
    <w:rsid w:val="2EA37CCF"/>
    <w:rsid w:val="2F0C3F6E"/>
    <w:rsid w:val="30E059DB"/>
    <w:rsid w:val="31892B92"/>
    <w:rsid w:val="32A30633"/>
    <w:rsid w:val="330D3FEF"/>
    <w:rsid w:val="336AEB85"/>
    <w:rsid w:val="355CFB5D"/>
    <w:rsid w:val="36C4AE82"/>
    <w:rsid w:val="37A4338E"/>
    <w:rsid w:val="37A700AD"/>
    <w:rsid w:val="37A9CDCC"/>
    <w:rsid w:val="3834AD31"/>
    <w:rsid w:val="3955783E"/>
    <w:rsid w:val="399AFB12"/>
    <w:rsid w:val="3A609D26"/>
    <w:rsid w:val="3C3FF956"/>
    <w:rsid w:val="3CF8A8EA"/>
    <w:rsid w:val="3FD78830"/>
    <w:rsid w:val="403712DA"/>
    <w:rsid w:val="41D900FA"/>
    <w:rsid w:val="426AF9F3"/>
    <w:rsid w:val="4291567F"/>
    <w:rsid w:val="435AF7BA"/>
    <w:rsid w:val="438B7266"/>
    <w:rsid w:val="43C6CDBA"/>
    <w:rsid w:val="4480A202"/>
    <w:rsid w:val="450A1F56"/>
    <w:rsid w:val="460A24F2"/>
    <w:rsid w:val="465670F4"/>
    <w:rsid w:val="4717E428"/>
    <w:rsid w:val="4798DDC9"/>
    <w:rsid w:val="47D6E351"/>
    <w:rsid w:val="47E5024A"/>
    <w:rsid w:val="481BE5D3"/>
    <w:rsid w:val="484D5E35"/>
    <w:rsid w:val="48FCAF03"/>
    <w:rsid w:val="49C5BE4A"/>
    <w:rsid w:val="4A28711D"/>
    <w:rsid w:val="4C004EC8"/>
    <w:rsid w:val="4D0D700E"/>
    <w:rsid w:val="4DAF2068"/>
    <w:rsid w:val="4E0A4A5C"/>
    <w:rsid w:val="4E6F31DB"/>
    <w:rsid w:val="4FC2E41F"/>
    <w:rsid w:val="4FD90C8C"/>
    <w:rsid w:val="51A36E06"/>
    <w:rsid w:val="539FF93A"/>
    <w:rsid w:val="53E65B49"/>
    <w:rsid w:val="53F5966F"/>
    <w:rsid w:val="54E8968C"/>
    <w:rsid w:val="5546AA45"/>
    <w:rsid w:val="555D74C2"/>
    <w:rsid w:val="5599820C"/>
    <w:rsid w:val="56D14A67"/>
    <w:rsid w:val="57A8ACBF"/>
    <w:rsid w:val="59A72EF8"/>
    <w:rsid w:val="59C5F45E"/>
    <w:rsid w:val="5AEAD03A"/>
    <w:rsid w:val="5D5E46D4"/>
    <w:rsid w:val="5DE29A74"/>
    <w:rsid w:val="5E430E07"/>
    <w:rsid w:val="5E90D320"/>
    <w:rsid w:val="5F933C19"/>
    <w:rsid w:val="6034BEBD"/>
    <w:rsid w:val="60B6915F"/>
    <w:rsid w:val="61360879"/>
    <w:rsid w:val="624B3A63"/>
    <w:rsid w:val="636B0951"/>
    <w:rsid w:val="63ADFC6F"/>
    <w:rsid w:val="63B21B07"/>
    <w:rsid w:val="63FC1012"/>
    <w:rsid w:val="65AD146A"/>
    <w:rsid w:val="65ADDF6E"/>
    <w:rsid w:val="65FCEEF2"/>
    <w:rsid w:val="668DCD3C"/>
    <w:rsid w:val="66E41432"/>
    <w:rsid w:val="66F5AB4C"/>
    <w:rsid w:val="6728CDB8"/>
    <w:rsid w:val="67B9AC02"/>
    <w:rsid w:val="67F98385"/>
    <w:rsid w:val="681CC37C"/>
    <w:rsid w:val="682D9E41"/>
    <w:rsid w:val="69210195"/>
    <w:rsid w:val="69BC779B"/>
    <w:rsid w:val="69F5C308"/>
    <w:rsid w:val="6A85E418"/>
    <w:rsid w:val="6B45864C"/>
    <w:rsid w:val="6C25773F"/>
    <w:rsid w:val="6C591067"/>
    <w:rsid w:val="6D101BD0"/>
    <w:rsid w:val="6E1D7526"/>
    <w:rsid w:val="6FD23A18"/>
    <w:rsid w:val="70DA91E1"/>
    <w:rsid w:val="719214B9"/>
    <w:rsid w:val="728A9D09"/>
    <w:rsid w:val="733A15B5"/>
    <w:rsid w:val="734BD6F4"/>
    <w:rsid w:val="735627D7"/>
    <w:rsid w:val="74948788"/>
    <w:rsid w:val="7525C213"/>
    <w:rsid w:val="77D91E18"/>
    <w:rsid w:val="78F7E64F"/>
    <w:rsid w:val="7CB7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DB7B72"/>
  <w15:chartTrackingRefBased/>
  <w15:docId w15:val="{02AA1BF9-C1F7-4DCB-BC27-A0AFFDAE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1"/>
    <w:lsdException w:name="caption" w:semiHidden="1" w:unhideWhenUsed="1" w:qFormat="1"/>
    <w:lsdException w:name="Title" w:uiPriority="10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452"/>
    <w:pPr>
      <w:widowControl w:val="0"/>
      <w:spacing w:line="240" w:lineRule="atLeast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szCs w:val="24"/>
    </w:rPr>
  </w:style>
  <w:style w:type="paragraph" w:styleId="Header">
    <w:name w:val="header"/>
    <w:basedOn w:val="Normal"/>
    <w:link w:val="HeaderChar"/>
    <w:uiPriority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AB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E31"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rsid w:val="002434C7"/>
    <w:rPr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22E54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1673F"/>
    <w:rPr>
      <w:rFonts w:ascii="Arial" w:hAnsi="Arial"/>
      <w:b/>
      <w:sz w:val="36"/>
      <w:lang w:eastAsia="en-US"/>
    </w:rPr>
  </w:style>
  <w:style w:type="character" w:customStyle="1" w:styleId="HeaderChar">
    <w:name w:val="Header Char"/>
    <w:basedOn w:val="DefaultParagraphFont"/>
    <w:link w:val="Header"/>
    <w:uiPriority w:val="1"/>
    <w:rsid w:val="006F6720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Junior\Semester%201\IntroSE\PA1\rup_sdpl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FE49361E2F644496E301D3F4C5E040" ma:contentTypeVersion="14" ma:contentTypeDescription="Create a new document." ma:contentTypeScope="" ma:versionID="38abbbe4e95c9d30b221dd9767d89ab9">
  <xsd:schema xmlns:xsd="http://www.w3.org/2001/XMLSchema" xmlns:xs="http://www.w3.org/2001/XMLSchema" xmlns:p="http://schemas.microsoft.com/office/2006/metadata/properties" xmlns:ns3="4e1e22e3-cd4d-486e-b858-2c234ae4ceaf" xmlns:ns4="f9bf7b45-fe66-4102-881a-a617c68e0d9b" targetNamespace="http://schemas.microsoft.com/office/2006/metadata/properties" ma:root="true" ma:fieldsID="0430d79397c9bb3c9e717b746d6ee525" ns3:_="" ns4:_="">
    <xsd:import namespace="4e1e22e3-cd4d-486e-b858-2c234ae4ceaf"/>
    <xsd:import namespace="f9bf7b45-fe66-4102-881a-a617c68e0d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1e22e3-cd4d-486e-b858-2c234ae4ce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f7b45-fe66-4102-881a-a617c68e0d9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1e22e3-cd4d-486e-b858-2c234ae4cea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79FD1-7DA1-4578-B3BC-1811A3F2CB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1e22e3-cd4d-486e-b858-2c234ae4ceaf"/>
    <ds:schemaRef ds:uri="f9bf7b45-fe66-4102-881a-a617c68e0d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9B8067-0511-4A9D-BAC0-CE3096511C52}">
  <ds:schemaRefs>
    <ds:schemaRef ds:uri="http://schemas.microsoft.com/office/2006/metadata/properties"/>
    <ds:schemaRef ds:uri="http://schemas.microsoft.com/office/infopath/2007/PartnerControls"/>
    <ds:schemaRef ds:uri="4e1e22e3-cd4d-486e-b858-2c234ae4ceaf"/>
  </ds:schemaRefs>
</ds:datastoreItem>
</file>

<file path=customXml/itemProps3.xml><?xml version="1.0" encoding="utf-8"?>
<ds:datastoreItem xmlns:ds="http://schemas.openxmlformats.org/officeDocument/2006/customXml" ds:itemID="{07E0DE31-1359-4911-A283-0743620918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7509D2-1E81-4324-98CC-FC13D12F0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19</TotalTime>
  <Pages>8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&lt;Project Name&gt;</dc:subject>
  <dc:creator>DELL</dc:creator>
  <cp:keywords/>
  <dc:description/>
  <cp:lastModifiedBy>DELL</cp:lastModifiedBy>
  <cp:revision>3</cp:revision>
  <cp:lastPrinted>2023-11-18T13:00:00Z</cp:lastPrinted>
  <dcterms:created xsi:type="dcterms:W3CDTF">2024-09-28T07:03:00Z</dcterms:created>
  <dcterms:modified xsi:type="dcterms:W3CDTF">2024-09-28T07:21:00Z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0x01010049FE49361E2F644496E301D3F4C5E040</vt:lpwstr>
  </property>
</Properties>
</file>